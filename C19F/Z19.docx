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1BD6E" w14:textId="77777777" w:rsidR="000869BF" w:rsidRDefault="005510DD" w:rsidP="000869BF">
      <w:pPr>
        <w:pStyle w:val="Nzev"/>
      </w:pPr>
      <w:r>
        <w:t>Události</w:t>
      </w:r>
    </w:p>
    <w:p w14:paraId="6131BD6F" w14:textId="77777777" w:rsidR="00592EDB" w:rsidRDefault="00592EDB" w:rsidP="00592EDB">
      <w:pPr>
        <w:pStyle w:val="Nadpis1"/>
        <w:ind w:left="567" w:hanging="567"/>
      </w:pPr>
      <w:r w:rsidRPr="00592EDB">
        <w:t>Zadání úlohy</w:t>
      </w:r>
    </w:p>
    <w:p w14:paraId="6131BD70" w14:textId="77777777" w:rsidR="005510DD" w:rsidRDefault="005510DD" w:rsidP="005510DD">
      <w:r>
        <w:t>Na WFA formulář umístěte následující ovládací prvky:</w:t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440"/>
        <w:gridCol w:w="1551"/>
        <w:gridCol w:w="1406"/>
        <w:gridCol w:w="1190"/>
      </w:tblGrid>
      <w:tr w:rsidR="00497932" w:rsidRPr="005510DD" w14:paraId="6131BD76" w14:textId="77777777" w:rsidTr="005510DD">
        <w:tc>
          <w:tcPr>
            <w:tcW w:w="426" w:type="dxa"/>
          </w:tcPr>
          <w:p w14:paraId="6131BD71" w14:textId="77777777" w:rsidR="00497932" w:rsidRPr="005510DD" w:rsidRDefault="00497932" w:rsidP="005510DD">
            <w:pPr>
              <w:pStyle w:val="Bezmezer"/>
            </w:pPr>
          </w:p>
        </w:tc>
        <w:tc>
          <w:tcPr>
            <w:tcW w:w="1551" w:type="dxa"/>
          </w:tcPr>
          <w:p w14:paraId="6131BD72" w14:textId="77777777" w:rsidR="00497932" w:rsidRPr="005510DD" w:rsidRDefault="00497932" w:rsidP="005510DD">
            <w:pPr>
              <w:pStyle w:val="Bezmezer"/>
            </w:pPr>
            <w:r w:rsidRPr="005510DD">
              <w:t>ovládací prvek</w:t>
            </w:r>
          </w:p>
        </w:tc>
        <w:tc>
          <w:tcPr>
            <w:tcW w:w="1406" w:type="dxa"/>
          </w:tcPr>
          <w:p w14:paraId="6131BD73" w14:textId="77777777" w:rsidR="00497932" w:rsidRPr="005510DD" w:rsidRDefault="00497932" w:rsidP="005510DD">
            <w:pPr>
              <w:pStyle w:val="Bezmezer"/>
            </w:pPr>
            <w:r w:rsidRPr="005510DD">
              <w:t>Name</w:t>
            </w:r>
          </w:p>
        </w:tc>
        <w:tc>
          <w:tcPr>
            <w:tcW w:w="1190" w:type="dxa"/>
          </w:tcPr>
          <w:p w14:paraId="6131BD74" w14:textId="4CC4E813" w:rsidR="00497932" w:rsidRPr="005510DD" w:rsidRDefault="00280C49" w:rsidP="005510DD">
            <w:pPr>
              <w:pStyle w:val="Bezmezer"/>
              <w:jc w:val="center"/>
            </w:pPr>
            <w:r>
              <w:t>Text</w:t>
            </w:r>
          </w:p>
        </w:tc>
      </w:tr>
      <w:tr w:rsidR="00497932" w:rsidRPr="005510DD" w14:paraId="6131BD7C" w14:textId="77777777" w:rsidTr="005510DD">
        <w:tc>
          <w:tcPr>
            <w:tcW w:w="426" w:type="dxa"/>
          </w:tcPr>
          <w:p w14:paraId="6131BD77" w14:textId="77777777" w:rsidR="00497932" w:rsidRPr="005510DD" w:rsidRDefault="00497932" w:rsidP="005510DD">
            <w:pPr>
              <w:pStyle w:val="Bezmezer"/>
            </w:pPr>
            <w:r w:rsidRPr="005510DD">
              <w:t>1</w:t>
            </w:r>
          </w:p>
        </w:tc>
        <w:tc>
          <w:tcPr>
            <w:tcW w:w="1551" w:type="dxa"/>
          </w:tcPr>
          <w:p w14:paraId="6131BD78" w14:textId="77777777" w:rsidR="00497932" w:rsidRPr="005510DD" w:rsidRDefault="00497932" w:rsidP="005510DD">
            <w:pPr>
              <w:pStyle w:val="Bezmezer"/>
            </w:pPr>
            <w:r w:rsidRPr="005510DD">
              <w:t>Button</w:t>
            </w:r>
          </w:p>
        </w:tc>
        <w:tc>
          <w:tcPr>
            <w:tcW w:w="1406" w:type="dxa"/>
          </w:tcPr>
          <w:p w14:paraId="6131BD79" w14:textId="3430B9AF" w:rsidR="00497932" w:rsidRPr="005510DD" w:rsidRDefault="00FF68C3" w:rsidP="005510DD">
            <w:pPr>
              <w:pStyle w:val="Bezmezer"/>
            </w:pPr>
            <w:r>
              <w:t>b</w:t>
            </w:r>
            <w:r w:rsidR="00280C49">
              <w:t>utton0</w:t>
            </w:r>
          </w:p>
        </w:tc>
        <w:tc>
          <w:tcPr>
            <w:tcW w:w="1190" w:type="dxa"/>
          </w:tcPr>
          <w:p w14:paraId="6131BD7A" w14:textId="77777777" w:rsidR="00497932" w:rsidRPr="005510DD" w:rsidRDefault="00497932" w:rsidP="005510DD">
            <w:pPr>
              <w:pStyle w:val="Bezmezer"/>
              <w:jc w:val="center"/>
            </w:pPr>
            <w:r w:rsidRPr="005510DD">
              <w:t>0</w:t>
            </w:r>
          </w:p>
        </w:tc>
      </w:tr>
      <w:tr w:rsidR="00280C49" w:rsidRPr="005510DD" w14:paraId="6131BD82" w14:textId="77777777" w:rsidTr="005510DD">
        <w:tc>
          <w:tcPr>
            <w:tcW w:w="426" w:type="dxa"/>
          </w:tcPr>
          <w:p w14:paraId="6131BD7D" w14:textId="77777777" w:rsidR="00280C49" w:rsidRPr="005510DD" w:rsidRDefault="00280C49" w:rsidP="00280C49">
            <w:pPr>
              <w:pStyle w:val="Bezmezer"/>
            </w:pPr>
            <w:r w:rsidRPr="005510DD">
              <w:t>2</w:t>
            </w:r>
          </w:p>
        </w:tc>
        <w:tc>
          <w:tcPr>
            <w:tcW w:w="1551" w:type="dxa"/>
          </w:tcPr>
          <w:p w14:paraId="6131BD7E" w14:textId="36A1BAB3" w:rsidR="00280C49" w:rsidRPr="005510DD" w:rsidRDefault="00280C49" w:rsidP="00280C49">
            <w:pPr>
              <w:pStyle w:val="Bezmezer"/>
            </w:pPr>
            <w:r w:rsidRPr="006B1C4A">
              <w:t>Button</w:t>
            </w:r>
          </w:p>
        </w:tc>
        <w:tc>
          <w:tcPr>
            <w:tcW w:w="1406" w:type="dxa"/>
          </w:tcPr>
          <w:p w14:paraId="6131BD7F" w14:textId="3CEBB3B8" w:rsidR="00280C49" w:rsidRPr="005510DD" w:rsidRDefault="00FF68C3" w:rsidP="00280C49">
            <w:pPr>
              <w:pStyle w:val="Bezmezer"/>
            </w:pPr>
            <w:r>
              <w:t>b</w:t>
            </w:r>
            <w:r w:rsidR="00280C49">
              <w:t>utton1</w:t>
            </w:r>
          </w:p>
        </w:tc>
        <w:tc>
          <w:tcPr>
            <w:tcW w:w="1190" w:type="dxa"/>
          </w:tcPr>
          <w:p w14:paraId="6131BD80" w14:textId="77777777" w:rsidR="00280C49" w:rsidRPr="005510DD" w:rsidRDefault="00280C49" w:rsidP="00280C49">
            <w:pPr>
              <w:pStyle w:val="Bezmezer"/>
              <w:jc w:val="center"/>
            </w:pPr>
            <w:r w:rsidRPr="005510DD">
              <w:t>1</w:t>
            </w:r>
          </w:p>
        </w:tc>
      </w:tr>
      <w:tr w:rsidR="00280C49" w:rsidRPr="005510DD" w14:paraId="439C8EE9" w14:textId="77777777" w:rsidTr="005510DD">
        <w:tc>
          <w:tcPr>
            <w:tcW w:w="426" w:type="dxa"/>
          </w:tcPr>
          <w:p w14:paraId="54F2C037" w14:textId="18C213E0" w:rsidR="00280C49" w:rsidRPr="005510DD" w:rsidRDefault="00280C49" w:rsidP="00280C49">
            <w:pPr>
              <w:pStyle w:val="Bezmezer"/>
            </w:pPr>
            <w:r>
              <w:t>3</w:t>
            </w:r>
          </w:p>
        </w:tc>
        <w:tc>
          <w:tcPr>
            <w:tcW w:w="1551" w:type="dxa"/>
          </w:tcPr>
          <w:p w14:paraId="7FC4F0C4" w14:textId="6CC5E3D2" w:rsidR="00280C49" w:rsidRPr="005510DD" w:rsidRDefault="00280C49" w:rsidP="00280C49">
            <w:pPr>
              <w:pStyle w:val="Bezmezer"/>
            </w:pPr>
            <w:r w:rsidRPr="006B1C4A">
              <w:t>Button</w:t>
            </w:r>
          </w:p>
        </w:tc>
        <w:tc>
          <w:tcPr>
            <w:tcW w:w="1406" w:type="dxa"/>
          </w:tcPr>
          <w:p w14:paraId="415599E5" w14:textId="5B6E70C4" w:rsidR="00280C49" w:rsidRPr="005510DD" w:rsidRDefault="00FF68C3" w:rsidP="00280C49">
            <w:pPr>
              <w:pStyle w:val="Bezmezer"/>
            </w:pPr>
            <w:r>
              <w:t>b</w:t>
            </w:r>
            <w:r w:rsidR="00280C49">
              <w:t>utton2</w:t>
            </w:r>
          </w:p>
        </w:tc>
        <w:tc>
          <w:tcPr>
            <w:tcW w:w="1190" w:type="dxa"/>
          </w:tcPr>
          <w:p w14:paraId="0BFDC86D" w14:textId="3C8682F3" w:rsidR="00280C49" w:rsidRPr="005510DD" w:rsidRDefault="00280C49" w:rsidP="00280C49">
            <w:pPr>
              <w:pStyle w:val="Bezmezer"/>
              <w:jc w:val="center"/>
            </w:pPr>
            <w:r>
              <w:t>2</w:t>
            </w:r>
          </w:p>
        </w:tc>
      </w:tr>
      <w:tr w:rsidR="00280C49" w:rsidRPr="005510DD" w14:paraId="015908B8" w14:textId="77777777" w:rsidTr="005510DD">
        <w:tc>
          <w:tcPr>
            <w:tcW w:w="426" w:type="dxa"/>
          </w:tcPr>
          <w:p w14:paraId="62C76589" w14:textId="27E0BD87" w:rsidR="00280C49" w:rsidRDefault="00280C49" w:rsidP="00280C49">
            <w:pPr>
              <w:pStyle w:val="Bezmezer"/>
            </w:pPr>
            <w:r>
              <w:t>4</w:t>
            </w:r>
          </w:p>
        </w:tc>
        <w:tc>
          <w:tcPr>
            <w:tcW w:w="1551" w:type="dxa"/>
          </w:tcPr>
          <w:p w14:paraId="168F3168" w14:textId="6C8FBA40" w:rsidR="00280C49" w:rsidRPr="005510DD" w:rsidRDefault="00280C49" w:rsidP="00280C49">
            <w:pPr>
              <w:pStyle w:val="Bezmezer"/>
            </w:pPr>
            <w:r w:rsidRPr="006B1C4A">
              <w:t>Button</w:t>
            </w:r>
          </w:p>
        </w:tc>
        <w:tc>
          <w:tcPr>
            <w:tcW w:w="1406" w:type="dxa"/>
          </w:tcPr>
          <w:p w14:paraId="0E672732" w14:textId="2235462B" w:rsidR="00280C49" w:rsidRPr="005510DD" w:rsidRDefault="00FF68C3" w:rsidP="00280C49">
            <w:pPr>
              <w:pStyle w:val="Bezmezer"/>
            </w:pPr>
            <w:r>
              <w:t>b</w:t>
            </w:r>
            <w:r w:rsidR="00280C49">
              <w:t>utton3</w:t>
            </w:r>
          </w:p>
        </w:tc>
        <w:tc>
          <w:tcPr>
            <w:tcW w:w="1190" w:type="dxa"/>
          </w:tcPr>
          <w:p w14:paraId="2657566C" w14:textId="29BC460E" w:rsidR="00280C49" w:rsidRDefault="00280C49" w:rsidP="00280C49">
            <w:pPr>
              <w:pStyle w:val="Bezmezer"/>
              <w:jc w:val="center"/>
            </w:pPr>
            <w:r>
              <w:t>3</w:t>
            </w:r>
          </w:p>
        </w:tc>
      </w:tr>
      <w:tr w:rsidR="00280C49" w:rsidRPr="005510DD" w14:paraId="01B5172F" w14:textId="77777777" w:rsidTr="005510DD">
        <w:tc>
          <w:tcPr>
            <w:tcW w:w="426" w:type="dxa"/>
          </w:tcPr>
          <w:p w14:paraId="24D06DA2" w14:textId="4EB1333B" w:rsidR="00280C49" w:rsidRDefault="00280C49" w:rsidP="00280C49">
            <w:pPr>
              <w:pStyle w:val="Bezmezer"/>
            </w:pPr>
            <w:r>
              <w:t>5</w:t>
            </w:r>
          </w:p>
        </w:tc>
        <w:tc>
          <w:tcPr>
            <w:tcW w:w="1551" w:type="dxa"/>
          </w:tcPr>
          <w:p w14:paraId="6B0AB711" w14:textId="66F751CA" w:rsidR="00280C49" w:rsidRPr="005510DD" w:rsidRDefault="00280C49" w:rsidP="00280C49">
            <w:pPr>
              <w:pStyle w:val="Bezmezer"/>
            </w:pPr>
            <w:r w:rsidRPr="006B1C4A">
              <w:t>Button</w:t>
            </w:r>
          </w:p>
        </w:tc>
        <w:tc>
          <w:tcPr>
            <w:tcW w:w="1406" w:type="dxa"/>
          </w:tcPr>
          <w:p w14:paraId="151DF181" w14:textId="34B9E419" w:rsidR="00280C49" w:rsidRPr="005510DD" w:rsidRDefault="00FF68C3" w:rsidP="00280C49">
            <w:pPr>
              <w:pStyle w:val="Bezmezer"/>
            </w:pPr>
            <w:r>
              <w:t>b</w:t>
            </w:r>
            <w:r w:rsidR="00280C49">
              <w:t>utton4</w:t>
            </w:r>
          </w:p>
        </w:tc>
        <w:tc>
          <w:tcPr>
            <w:tcW w:w="1190" w:type="dxa"/>
          </w:tcPr>
          <w:p w14:paraId="38C68BC0" w14:textId="64997905" w:rsidR="00280C49" w:rsidRDefault="00280C49" w:rsidP="00280C49">
            <w:pPr>
              <w:pStyle w:val="Bezmezer"/>
              <w:jc w:val="center"/>
            </w:pPr>
            <w:r>
              <w:t>4</w:t>
            </w:r>
          </w:p>
        </w:tc>
      </w:tr>
      <w:tr w:rsidR="00280C49" w:rsidRPr="005510DD" w14:paraId="0665D6A9" w14:textId="77777777" w:rsidTr="005510DD">
        <w:tc>
          <w:tcPr>
            <w:tcW w:w="426" w:type="dxa"/>
          </w:tcPr>
          <w:p w14:paraId="6B619610" w14:textId="34B8D145" w:rsidR="00280C49" w:rsidRDefault="00FF68C3" w:rsidP="00280C49">
            <w:pPr>
              <w:pStyle w:val="Bezmezer"/>
            </w:pPr>
            <w:r>
              <w:t>6</w:t>
            </w:r>
          </w:p>
        </w:tc>
        <w:tc>
          <w:tcPr>
            <w:tcW w:w="1551" w:type="dxa"/>
          </w:tcPr>
          <w:p w14:paraId="19C6CB4B" w14:textId="39099CEE" w:rsidR="00280C49" w:rsidRDefault="00280C49" w:rsidP="00280C49">
            <w:pPr>
              <w:pStyle w:val="Bezmezer"/>
            </w:pPr>
            <w:r w:rsidRPr="006B1C4A">
              <w:t>Button</w:t>
            </w:r>
          </w:p>
        </w:tc>
        <w:tc>
          <w:tcPr>
            <w:tcW w:w="1406" w:type="dxa"/>
          </w:tcPr>
          <w:p w14:paraId="7A71A9E0" w14:textId="242101A7" w:rsidR="00280C49" w:rsidRDefault="00FF68C3" w:rsidP="00280C49">
            <w:pPr>
              <w:pStyle w:val="Bezmezer"/>
            </w:pPr>
            <w:r>
              <w:t>b</w:t>
            </w:r>
            <w:r w:rsidR="00280C49">
              <w:t>utton5</w:t>
            </w:r>
          </w:p>
        </w:tc>
        <w:tc>
          <w:tcPr>
            <w:tcW w:w="1190" w:type="dxa"/>
          </w:tcPr>
          <w:p w14:paraId="758EE7F7" w14:textId="4A465398" w:rsidR="00280C49" w:rsidRDefault="00280C49" w:rsidP="00280C49">
            <w:pPr>
              <w:pStyle w:val="Bezmezer"/>
              <w:jc w:val="center"/>
            </w:pPr>
            <w:r>
              <w:t>5</w:t>
            </w:r>
          </w:p>
        </w:tc>
      </w:tr>
      <w:tr w:rsidR="00280C49" w:rsidRPr="005510DD" w14:paraId="1FDAB5E5" w14:textId="77777777" w:rsidTr="005510DD">
        <w:tc>
          <w:tcPr>
            <w:tcW w:w="426" w:type="dxa"/>
          </w:tcPr>
          <w:p w14:paraId="0BE8C27A" w14:textId="314119DC" w:rsidR="00280C49" w:rsidRDefault="00FF68C3" w:rsidP="00280C49">
            <w:pPr>
              <w:pStyle w:val="Bezmezer"/>
            </w:pPr>
            <w:r>
              <w:t>7</w:t>
            </w:r>
          </w:p>
        </w:tc>
        <w:tc>
          <w:tcPr>
            <w:tcW w:w="1551" w:type="dxa"/>
          </w:tcPr>
          <w:p w14:paraId="7B7974D2" w14:textId="40D63B8A" w:rsidR="00280C49" w:rsidRDefault="00280C49" w:rsidP="00280C49">
            <w:pPr>
              <w:pStyle w:val="Bezmezer"/>
            </w:pPr>
            <w:r w:rsidRPr="006B1C4A">
              <w:t>Button</w:t>
            </w:r>
          </w:p>
        </w:tc>
        <w:tc>
          <w:tcPr>
            <w:tcW w:w="1406" w:type="dxa"/>
          </w:tcPr>
          <w:p w14:paraId="7D838676" w14:textId="0EB5D956" w:rsidR="00280C49" w:rsidRDefault="00FF68C3" w:rsidP="00280C49">
            <w:pPr>
              <w:pStyle w:val="Bezmezer"/>
            </w:pPr>
            <w:r>
              <w:t>b</w:t>
            </w:r>
            <w:r w:rsidR="00280C49">
              <w:t>utton6</w:t>
            </w:r>
          </w:p>
        </w:tc>
        <w:tc>
          <w:tcPr>
            <w:tcW w:w="1190" w:type="dxa"/>
          </w:tcPr>
          <w:p w14:paraId="39CA458B" w14:textId="0701C9C9" w:rsidR="00280C49" w:rsidRDefault="00280C49" w:rsidP="00280C49">
            <w:pPr>
              <w:pStyle w:val="Bezmezer"/>
              <w:jc w:val="center"/>
            </w:pPr>
            <w:r>
              <w:t>6</w:t>
            </w:r>
          </w:p>
        </w:tc>
      </w:tr>
      <w:tr w:rsidR="00280C49" w:rsidRPr="005510DD" w14:paraId="3F815FDF" w14:textId="77777777" w:rsidTr="005510DD">
        <w:tc>
          <w:tcPr>
            <w:tcW w:w="426" w:type="dxa"/>
          </w:tcPr>
          <w:p w14:paraId="2480E836" w14:textId="2989E5F0" w:rsidR="00280C49" w:rsidRDefault="00FF68C3" w:rsidP="00280C49">
            <w:pPr>
              <w:pStyle w:val="Bezmezer"/>
            </w:pPr>
            <w:r>
              <w:t>8</w:t>
            </w:r>
          </w:p>
        </w:tc>
        <w:tc>
          <w:tcPr>
            <w:tcW w:w="1551" w:type="dxa"/>
          </w:tcPr>
          <w:p w14:paraId="0059272E" w14:textId="75B6F83E" w:rsidR="00280C49" w:rsidRDefault="00280C49" w:rsidP="00280C49">
            <w:pPr>
              <w:pStyle w:val="Bezmezer"/>
            </w:pPr>
            <w:r w:rsidRPr="006B1C4A">
              <w:t>Button</w:t>
            </w:r>
          </w:p>
        </w:tc>
        <w:tc>
          <w:tcPr>
            <w:tcW w:w="1406" w:type="dxa"/>
          </w:tcPr>
          <w:p w14:paraId="7740AEBA" w14:textId="77212794" w:rsidR="00280C49" w:rsidRDefault="00FF68C3" w:rsidP="00280C49">
            <w:pPr>
              <w:pStyle w:val="Bezmezer"/>
            </w:pPr>
            <w:r>
              <w:t>b</w:t>
            </w:r>
            <w:r w:rsidR="00280C49">
              <w:t>utton7</w:t>
            </w:r>
          </w:p>
        </w:tc>
        <w:tc>
          <w:tcPr>
            <w:tcW w:w="1190" w:type="dxa"/>
          </w:tcPr>
          <w:p w14:paraId="077C1D6C" w14:textId="6AA6D625" w:rsidR="00280C49" w:rsidRDefault="00280C49" w:rsidP="00280C49">
            <w:pPr>
              <w:pStyle w:val="Bezmezer"/>
              <w:jc w:val="center"/>
            </w:pPr>
            <w:r>
              <w:t>7</w:t>
            </w:r>
          </w:p>
        </w:tc>
      </w:tr>
      <w:tr w:rsidR="00280C49" w:rsidRPr="005510DD" w14:paraId="6FDD095A" w14:textId="77777777" w:rsidTr="005510DD">
        <w:tc>
          <w:tcPr>
            <w:tcW w:w="426" w:type="dxa"/>
          </w:tcPr>
          <w:p w14:paraId="6147CB39" w14:textId="2A46F9F0" w:rsidR="00280C49" w:rsidRDefault="00FF68C3" w:rsidP="00280C49">
            <w:pPr>
              <w:pStyle w:val="Bezmezer"/>
            </w:pPr>
            <w:r>
              <w:t>9</w:t>
            </w:r>
          </w:p>
        </w:tc>
        <w:tc>
          <w:tcPr>
            <w:tcW w:w="1551" w:type="dxa"/>
          </w:tcPr>
          <w:p w14:paraId="1A4C220D" w14:textId="075E5DEF" w:rsidR="00280C49" w:rsidRDefault="00280C49" w:rsidP="00280C49">
            <w:pPr>
              <w:pStyle w:val="Bezmezer"/>
            </w:pPr>
            <w:r w:rsidRPr="006B1C4A">
              <w:t>Button</w:t>
            </w:r>
          </w:p>
        </w:tc>
        <w:tc>
          <w:tcPr>
            <w:tcW w:w="1406" w:type="dxa"/>
          </w:tcPr>
          <w:p w14:paraId="75C3061D" w14:textId="4A4381CF" w:rsidR="00280C49" w:rsidRDefault="00FF68C3" w:rsidP="00280C49">
            <w:pPr>
              <w:pStyle w:val="Bezmezer"/>
            </w:pPr>
            <w:r>
              <w:t>button8</w:t>
            </w:r>
          </w:p>
        </w:tc>
        <w:tc>
          <w:tcPr>
            <w:tcW w:w="1190" w:type="dxa"/>
          </w:tcPr>
          <w:p w14:paraId="55CE8BFB" w14:textId="1D723724" w:rsidR="00280C49" w:rsidRDefault="00280C49" w:rsidP="00280C49">
            <w:pPr>
              <w:pStyle w:val="Bezmezer"/>
              <w:jc w:val="center"/>
            </w:pPr>
            <w:r>
              <w:t>8</w:t>
            </w:r>
          </w:p>
        </w:tc>
      </w:tr>
      <w:tr w:rsidR="00280C49" w:rsidRPr="005510DD" w14:paraId="746AF8D0" w14:textId="77777777" w:rsidTr="005510DD">
        <w:tc>
          <w:tcPr>
            <w:tcW w:w="426" w:type="dxa"/>
          </w:tcPr>
          <w:p w14:paraId="26BAC0DF" w14:textId="7FEF262E" w:rsidR="00280C49" w:rsidRDefault="00FF68C3" w:rsidP="00280C49">
            <w:pPr>
              <w:pStyle w:val="Bezmezer"/>
            </w:pPr>
            <w:r>
              <w:t>10</w:t>
            </w:r>
          </w:p>
        </w:tc>
        <w:tc>
          <w:tcPr>
            <w:tcW w:w="1551" w:type="dxa"/>
          </w:tcPr>
          <w:p w14:paraId="6585E335" w14:textId="4600E5F2" w:rsidR="00280C49" w:rsidRPr="006B1C4A" w:rsidRDefault="00280C49" w:rsidP="00280C49">
            <w:pPr>
              <w:pStyle w:val="Bezmezer"/>
            </w:pPr>
            <w:r w:rsidRPr="006B1C4A">
              <w:t>Button</w:t>
            </w:r>
          </w:p>
        </w:tc>
        <w:tc>
          <w:tcPr>
            <w:tcW w:w="1406" w:type="dxa"/>
          </w:tcPr>
          <w:p w14:paraId="5C6A4AEF" w14:textId="60054C6F" w:rsidR="00280C49" w:rsidRDefault="00FF68C3" w:rsidP="00280C49">
            <w:pPr>
              <w:pStyle w:val="Bezmezer"/>
            </w:pPr>
            <w:r>
              <w:t>button9</w:t>
            </w:r>
          </w:p>
        </w:tc>
        <w:tc>
          <w:tcPr>
            <w:tcW w:w="1190" w:type="dxa"/>
          </w:tcPr>
          <w:p w14:paraId="74C99521" w14:textId="2B82490F" w:rsidR="00280C49" w:rsidRDefault="00280C49" w:rsidP="00280C49">
            <w:pPr>
              <w:pStyle w:val="Bezmezer"/>
              <w:jc w:val="center"/>
            </w:pPr>
            <w:r>
              <w:t>9</w:t>
            </w:r>
          </w:p>
        </w:tc>
      </w:tr>
      <w:tr w:rsidR="00FF68C3" w:rsidRPr="005510DD" w14:paraId="113DE50C" w14:textId="77777777" w:rsidTr="005510DD">
        <w:tc>
          <w:tcPr>
            <w:tcW w:w="426" w:type="dxa"/>
          </w:tcPr>
          <w:p w14:paraId="36962A74" w14:textId="0E88AAC5" w:rsidR="00FF68C3" w:rsidRDefault="00FF68C3" w:rsidP="00280C49">
            <w:pPr>
              <w:pStyle w:val="Bezmezer"/>
            </w:pPr>
            <w:r>
              <w:t>11</w:t>
            </w:r>
          </w:p>
        </w:tc>
        <w:tc>
          <w:tcPr>
            <w:tcW w:w="1551" w:type="dxa"/>
          </w:tcPr>
          <w:p w14:paraId="39E764A8" w14:textId="2C0C0964" w:rsidR="00FF68C3" w:rsidRPr="006B1C4A" w:rsidRDefault="00FF68C3" w:rsidP="00280C49">
            <w:pPr>
              <w:pStyle w:val="Bezmezer"/>
            </w:pPr>
            <w:r>
              <w:t>TextBox</w:t>
            </w:r>
          </w:p>
        </w:tc>
        <w:tc>
          <w:tcPr>
            <w:tcW w:w="1406" w:type="dxa"/>
          </w:tcPr>
          <w:p w14:paraId="7D0D4390" w14:textId="45DA6AB0" w:rsidR="00FF68C3" w:rsidRPr="00A577A7" w:rsidRDefault="00FF68C3" w:rsidP="00280C49">
            <w:pPr>
              <w:pStyle w:val="Bezmezer"/>
            </w:pPr>
            <w:r>
              <w:t>Text</w:t>
            </w:r>
          </w:p>
        </w:tc>
        <w:tc>
          <w:tcPr>
            <w:tcW w:w="1190" w:type="dxa"/>
          </w:tcPr>
          <w:p w14:paraId="00E5F6E8" w14:textId="673BCE35" w:rsidR="00FF68C3" w:rsidRDefault="00FF68C3" w:rsidP="00280C49">
            <w:pPr>
              <w:pStyle w:val="Bezmezer"/>
              <w:jc w:val="center"/>
            </w:pPr>
            <w:r>
              <w:t>prázdno</w:t>
            </w:r>
          </w:p>
        </w:tc>
      </w:tr>
    </w:tbl>
    <w:p w14:paraId="6131BD9B" w14:textId="6A75CC71" w:rsidR="005510DD" w:rsidRDefault="005510DD" w:rsidP="005510DD">
      <w:pPr>
        <w:spacing w:before="120"/>
        <w:rPr>
          <w:lang w:eastAsia="en-US"/>
        </w:rPr>
      </w:pPr>
      <w:r w:rsidRPr="005510DD">
        <w:rPr>
          <w:lang w:eastAsia="en-US"/>
        </w:rPr>
        <w:t xml:space="preserve">Všechny ovládací prvky </w:t>
      </w:r>
      <w:r w:rsidR="00FF68C3">
        <w:rPr>
          <w:lang w:eastAsia="en-US"/>
        </w:rPr>
        <w:t xml:space="preserve">typu </w:t>
      </w:r>
      <w:r w:rsidR="00FF68C3" w:rsidRPr="001063D5">
        <w:rPr>
          <w:i/>
          <w:lang w:eastAsia="en-US"/>
        </w:rPr>
        <w:t>Button</w:t>
      </w:r>
      <w:r w:rsidR="00FF68C3">
        <w:rPr>
          <w:lang w:eastAsia="en-US"/>
        </w:rPr>
        <w:t xml:space="preserve"> </w:t>
      </w:r>
      <w:r w:rsidRPr="005510DD">
        <w:rPr>
          <w:lang w:eastAsia="en-US"/>
        </w:rPr>
        <w:t>používají jed</w:t>
      </w:r>
      <w:r w:rsidR="001063D5">
        <w:rPr>
          <w:lang w:eastAsia="en-US"/>
        </w:rPr>
        <w:t>i</w:t>
      </w:r>
      <w:r w:rsidRPr="005510DD">
        <w:rPr>
          <w:lang w:eastAsia="en-US"/>
        </w:rPr>
        <w:t>n</w:t>
      </w:r>
      <w:r w:rsidR="001063D5">
        <w:rPr>
          <w:lang w:eastAsia="en-US"/>
        </w:rPr>
        <w:t>o</w:t>
      </w:r>
      <w:r w:rsidR="00FF68C3">
        <w:rPr>
          <w:lang w:eastAsia="en-US"/>
        </w:rPr>
        <w:t xml:space="preserve">u událostní proceduru </w:t>
      </w:r>
      <w:r w:rsidR="00FF68C3" w:rsidRPr="001063D5">
        <w:rPr>
          <w:i/>
          <w:lang w:eastAsia="en-US"/>
        </w:rPr>
        <w:t>One_Click</w:t>
      </w:r>
      <w:r w:rsidR="00C24454">
        <w:rPr>
          <w:lang w:eastAsia="en-US"/>
        </w:rPr>
        <w:t>.  P</w:t>
      </w:r>
      <w:r w:rsidRPr="005510DD">
        <w:rPr>
          <w:lang w:eastAsia="en-US"/>
        </w:rPr>
        <w:t xml:space="preserve">omocí </w:t>
      </w:r>
      <w:r w:rsidR="00C24454" w:rsidRPr="001063D5">
        <w:rPr>
          <w:i/>
          <w:lang w:eastAsia="en-US"/>
        </w:rPr>
        <w:t>One_Click</w:t>
      </w:r>
      <w:r w:rsidR="00C24454" w:rsidRPr="005510DD">
        <w:rPr>
          <w:lang w:eastAsia="en-US"/>
        </w:rPr>
        <w:t xml:space="preserve"> </w:t>
      </w:r>
      <w:r w:rsidR="00C24454">
        <w:rPr>
          <w:lang w:eastAsia="en-US"/>
        </w:rPr>
        <w:t xml:space="preserve">se </w:t>
      </w:r>
      <w:r w:rsidR="0092724C">
        <w:rPr>
          <w:lang w:eastAsia="en-US"/>
        </w:rPr>
        <w:t xml:space="preserve">skládá </w:t>
      </w:r>
      <w:r w:rsidR="0045236D" w:rsidRPr="005510DD">
        <w:rPr>
          <w:lang w:eastAsia="en-US"/>
        </w:rPr>
        <w:t xml:space="preserve">z </w:t>
      </w:r>
      <w:r w:rsidR="0045236D">
        <w:rPr>
          <w:lang w:eastAsia="en-US"/>
        </w:rPr>
        <w:t>vlastnost</w:t>
      </w:r>
      <w:r w:rsidR="00C24454">
        <w:rPr>
          <w:lang w:eastAsia="en-US"/>
        </w:rPr>
        <w:t>í</w:t>
      </w:r>
      <w:r w:rsidR="0045236D">
        <w:rPr>
          <w:lang w:eastAsia="en-US"/>
        </w:rPr>
        <w:t xml:space="preserve"> </w:t>
      </w:r>
      <w:r w:rsidR="0045236D">
        <w:rPr>
          <w:i/>
          <w:lang w:eastAsia="en-US"/>
        </w:rPr>
        <w:t>Text</w:t>
      </w:r>
      <w:r w:rsidR="0045236D">
        <w:rPr>
          <w:lang w:eastAsia="en-US"/>
        </w:rPr>
        <w:t xml:space="preserve"> postupně čís</w:t>
      </w:r>
      <w:r w:rsidR="00C24454">
        <w:rPr>
          <w:lang w:eastAsia="en-US"/>
        </w:rPr>
        <w:t>elný text do nadpisu formuláře.</w:t>
      </w:r>
      <w:bookmarkStart w:id="0" w:name="_GoBack"/>
      <w:bookmarkEnd w:id="0"/>
    </w:p>
    <w:p w14:paraId="2E10585C" w14:textId="1BC520AB" w:rsidR="003012EB" w:rsidRDefault="003012EB" w:rsidP="003012EB">
      <w:pPr>
        <w:pStyle w:val="Nadpis1"/>
        <w:ind w:left="567" w:hanging="567"/>
      </w:pPr>
      <w:r>
        <w:t>Rozbor kódu</w:t>
      </w:r>
    </w:p>
    <w:p w14:paraId="0674E3B8" w14:textId="45CDDDC7" w:rsidR="00565C8E" w:rsidRPr="00565C8E" w:rsidRDefault="00565C8E" w:rsidP="00565C8E">
      <w:pPr>
        <w:pStyle w:val="Bezmezer"/>
      </w:pPr>
      <w:r w:rsidRPr="00565C8E">
        <w:t>private void One_Click(object sender, EventArgs e)</w:t>
      </w:r>
    </w:p>
    <w:p w14:paraId="4D50C94F" w14:textId="05C1EB8C" w:rsidR="00565C8E" w:rsidRPr="00565C8E" w:rsidRDefault="00565C8E" w:rsidP="00565C8E">
      <w:pPr>
        <w:pStyle w:val="Bezmezer"/>
      </w:pPr>
      <w:r w:rsidRPr="00565C8E">
        <w:t>{</w:t>
      </w:r>
    </w:p>
    <w:p w14:paraId="2F47AFC5" w14:textId="5C6453BC" w:rsidR="00565C8E" w:rsidRPr="00565C8E" w:rsidRDefault="00565C8E" w:rsidP="00565C8E">
      <w:pPr>
        <w:pStyle w:val="Bezmezer"/>
        <w:ind w:firstLine="708"/>
      </w:pPr>
      <w:r w:rsidRPr="00565C8E">
        <w:t>Control prvek = (</w:t>
      </w:r>
      <w:r w:rsidR="00335716">
        <w:t>Button</w:t>
      </w:r>
      <w:r w:rsidRPr="00565C8E">
        <w:t>)sender;</w:t>
      </w:r>
    </w:p>
    <w:p w14:paraId="6C2EEAC3" w14:textId="7E1421B3" w:rsidR="00565C8E" w:rsidRPr="00565C8E" w:rsidRDefault="00565C8E" w:rsidP="00565C8E">
      <w:pPr>
        <w:pStyle w:val="Bezmezer"/>
        <w:ind w:firstLine="708"/>
      </w:pPr>
      <w:r w:rsidRPr="00565C8E">
        <w:t>this.Text = string.Format("{0}",prvek.</w:t>
      </w:r>
      <w:r w:rsidR="00335716">
        <w:t>Text</w:t>
      </w:r>
      <w:r w:rsidRPr="00565C8E">
        <w:t>;</w:t>
      </w:r>
    </w:p>
    <w:p w14:paraId="5C408CDF" w14:textId="1C34B34C" w:rsidR="00565C8E" w:rsidRDefault="00565C8E" w:rsidP="00565C8E">
      <w:pPr>
        <w:pStyle w:val="Bezmezer"/>
        <w:spacing w:after="120"/>
      </w:pPr>
      <w:r w:rsidRPr="00565C8E">
        <w:t>}</w:t>
      </w:r>
    </w:p>
    <w:p w14:paraId="37C5E98B" w14:textId="58A00F96" w:rsidR="00565C8E" w:rsidRDefault="00565C8E" w:rsidP="00565C8E">
      <w:pPr>
        <w:pStyle w:val="Nadpis1"/>
        <w:ind w:left="567" w:hanging="567"/>
      </w:pPr>
      <w:r>
        <w:t>Doplňující otázky</w:t>
      </w:r>
    </w:p>
    <w:p w14:paraId="3816AAB7" w14:textId="654AC323" w:rsidR="00565C8E" w:rsidRPr="00565C8E" w:rsidRDefault="004F374B" w:rsidP="00565C8E">
      <w:pPr>
        <w:rPr>
          <w:lang w:eastAsia="en-US"/>
        </w:rPr>
      </w:pPr>
      <w:r>
        <w:rPr>
          <w:lang w:eastAsia="en-US"/>
        </w:rPr>
        <w:t xml:space="preserve">Vypište seznam všech ovládacích prvků umístěných na formuláři do TextBoxu! Jak lze adresovat konkrétní ovládací prvek v kolekci Controls? </w:t>
      </w:r>
    </w:p>
    <w:p w14:paraId="72254E2B" w14:textId="77777777" w:rsidR="00565C8E" w:rsidRPr="00565C8E" w:rsidRDefault="00565C8E" w:rsidP="00565C8E">
      <w:pPr>
        <w:pStyle w:val="Bezmezer"/>
      </w:pPr>
    </w:p>
    <w:p w14:paraId="7B6A4661" w14:textId="77777777" w:rsidR="006659B5" w:rsidRPr="006659B5" w:rsidRDefault="006659B5" w:rsidP="00565C8E">
      <w:pPr>
        <w:pStyle w:val="Bezmezer"/>
      </w:pPr>
    </w:p>
    <w:p w14:paraId="6131BD9C" w14:textId="77777777" w:rsidR="005510DD" w:rsidRPr="005510DD" w:rsidRDefault="005510DD" w:rsidP="005510DD">
      <w:pPr>
        <w:spacing w:before="120"/>
        <w:rPr>
          <w:lang w:eastAsia="en-US"/>
        </w:rPr>
      </w:pPr>
    </w:p>
    <w:sectPr w:rsidR="005510DD" w:rsidRPr="005510DD" w:rsidSect="00674A26">
      <w:footerReference w:type="default" r:id="rId8"/>
      <w:pgSz w:w="11906" w:h="16838"/>
      <w:pgMar w:top="1134" w:right="1416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C2326" w14:textId="77777777" w:rsidR="005653D5" w:rsidRDefault="005653D5">
      <w:r>
        <w:separator/>
      </w:r>
    </w:p>
  </w:endnote>
  <w:endnote w:type="continuationSeparator" w:id="0">
    <w:p w14:paraId="3EFA9C8B" w14:textId="77777777" w:rsidR="005653D5" w:rsidRDefault="0056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1BDA3" w14:textId="77777777" w:rsidR="002C2EBF" w:rsidRPr="0033055C" w:rsidRDefault="005653D5" w:rsidP="0033055C">
    <w:pPr>
      <w:pStyle w:val="Zpat"/>
    </w:pPr>
    <w:r>
      <w:fldChar w:fldCharType="begin"/>
    </w:r>
    <w:r>
      <w:instrText xml:space="preserve"> FILENAME   \* MERGEFORMAT </w:instrText>
    </w:r>
    <w:r>
      <w:fldChar w:fldCharType="separate"/>
    </w:r>
    <w:r w:rsidR="006A437D">
      <w:rPr>
        <w:noProof/>
      </w:rPr>
      <w:t>P</w:t>
    </w:r>
    <w:r w:rsidR="006A2629">
      <w:rPr>
        <w:noProof/>
      </w:rPr>
      <w:t>19</w:t>
    </w:r>
    <w:r w:rsidR="006A437D">
      <w:rPr>
        <w:noProof/>
      </w:rPr>
      <w:t>.docx</w:t>
    </w:r>
    <w:r>
      <w:rPr>
        <w:noProof/>
      </w:rPr>
      <w:fldChar w:fldCharType="end"/>
    </w:r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C24454">
      <w:rPr>
        <w:noProof/>
      </w:rPr>
      <w:t>1</w:t>
    </w:r>
    <w:r w:rsidR="002F4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CE8F1" w14:textId="77777777" w:rsidR="005653D5" w:rsidRDefault="005653D5">
      <w:r>
        <w:separator/>
      </w:r>
    </w:p>
  </w:footnote>
  <w:footnote w:type="continuationSeparator" w:id="0">
    <w:p w14:paraId="26A86BA0" w14:textId="77777777" w:rsidR="005653D5" w:rsidRDefault="00565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B0C"/>
    <w:multiLevelType w:val="hybridMultilevel"/>
    <w:tmpl w:val="3CEC7516"/>
    <w:lvl w:ilvl="0" w:tplc="50BCCB4E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553E5"/>
    <w:rsid w:val="000869BF"/>
    <w:rsid w:val="001063D5"/>
    <w:rsid w:val="00211936"/>
    <w:rsid w:val="002727D2"/>
    <w:rsid w:val="00280C49"/>
    <w:rsid w:val="00282B76"/>
    <w:rsid w:val="002A5B04"/>
    <w:rsid w:val="002C2EBF"/>
    <w:rsid w:val="002F4F3C"/>
    <w:rsid w:val="003012EB"/>
    <w:rsid w:val="00311C86"/>
    <w:rsid w:val="0032308E"/>
    <w:rsid w:val="0033055C"/>
    <w:rsid w:val="00334E06"/>
    <w:rsid w:val="00335716"/>
    <w:rsid w:val="003A4893"/>
    <w:rsid w:val="003B055F"/>
    <w:rsid w:val="003F40C8"/>
    <w:rsid w:val="00426A48"/>
    <w:rsid w:val="0045236D"/>
    <w:rsid w:val="00497932"/>
    <w:rsid w:val="004A4D8C"/>
    <w:rsid w:val="004C20BC"/>
    <w:rsid w:val="004C4093"/>
    <w:rsid w:val="004E3F4A"/>
    <w:rsid w:val="004E69E0"/>
    <w:rsid w:val="004F374B"/>
    <w:rsid w:val="00534E80"/>
    <w:rsid w:val="005510DD"/>
    <w:rsid w:val="005653D5"/>
    <w:rsid w:val="00565C8E"/>
    <w:rsid w:val="00592EDB"/>
    <w:rsid w:val="005A7AD2"/>
    <w:rsid w:val="00625CFE"/>
    <w:rsid w:val="00662A4D"/>
    <w:rsid w:val="006659B5"/>
    <w:rsid w:val="00666F0C"/>
    <w:rsid w:val="00674A26"/>
    <w:rsid w:val="006807E1"/>
    <w:rsid w:val="006A2629"/>
    <w:rsid w:val="006A437D"/>
    <w:rsid w:val="006B4112"/>
    <w:rsid w:val="00720788"/>
    <w:rsid w:val="00722F3A"/>
    <w:rsid w:val="00724E38"/>
    <w:rsid w:val="0079757D"/>
    <w:rsid w:val="007F1E1E"/>
    <w:rsid w:val="008837A3"/>
    <w:rsid w:val="00885E39"/>
    <w:rsid w:val="008945F5"/>
    <w:rsid w:val="008A1D29"/>
    <w:rsid w:val="008D06F7"/>
    <w:rsid w:val="008D3725"/>
    <w:rsid w:val="008F2705"/>
    <w:rsid w:val="0092724C"/>
    <w:rsid w:val="00930ED0"/>
    <w:rsid w:val="0094213D"/>
    <w:rsid w:val="00986297"/>
    <w:rsid w:val="009C32B8"/>
    <w:rsid w:val="009C3CBB"/>
    <w:rsid w:val="00A0553F"/>
    <w:rsid w:val="00A201D7"/>
    <w:rsid w:val="00A86EE7"/>
    <w:rsid w:val="00B84D7B"/>
    <w:rsid w:val="00B857C9"/>
    <w:rsid w:val="00BF65D1"/>
    <w:rsid w:val="00C01DD2"/>
    <w:rsid w:val="00C12C25"/>
    <w:rsid w:val="00C24454"/>
    <w:rsid w:val="00CC5593"/>
    <w:rsid w:val="00CD5B89"/>
    <w:rsid w:val="00D26197"/>
    <w:rsid w:val="00DB6D3F"/>
    <w:rsid w:val="00E11573"/>
    <w:rsid w:val="00EB2449"/>
    <w:rsid w:val="00EE38CF"/>
    <w:rsid w:val="00F56138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31BD64"/>
  <w15:docId w15:val="{D6A7ED34-B229-4FD0-B172-429041B3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5AD66FA-8DDD-4DD3-825C-96562CC5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</Template>
  <TotalTime>193</TotalTime>
  <Pages>1</Pages>
  <Words>116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 Preslova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Neumann Josef</cp:lastModifiedBy>
  <cp:revision>17</cp:revision>
  <cp:lastPrinted>2013-05-10T06:28:00Z</cp:lastPrinted>
  <dcterms:created xsi:type="dcterms:W3CDTF">2017-05-15T05:52:00Z</dcterms:created>
  <dcterms:modified xsi:type="dcterms:W3CDTF">2018-04-29T15:17:00Z</dcterms:modified>
</cp:coreProperties>
</file>