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1015F7" w:rsidP="000869BF">
      <w:pPr>
        <w:pStyle w:val="Nzev"/>
      </w:pPr>
      <w:r>
        <w:t>Grafika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1015F7" w:rsidRDefault="001015F7" w:rsidP="001015F7">
      <w:pPr>
        <w:rPr>
          <w:lang w:eastAsia="en-US"/>
        </w:rPr>
      </w:pPr>
      <w:r w:rsidRPr="001015F7">
        <w:rPr>
          <w:lang w:eastAsia="en-US"/>
        </w:rPr>
        <w:t xml:space="preserve">Na WFA panel vykreslete </w:t>
      </w:r>
      <w:r w:rsidR="00464787">
        <w:rPr>
          <w:lang w:eastAsia="en-US"/>
        </w:rPr>
        <w:t>do středu formuláře pět soustředných čtverců.</w:t>
      </w:r>
    </w:p>
    <w:p w:rsidR="001015F7" w:rsidRDefault="001015F7" w:rsidP="001015F7">
      <w:pPr>
        <w:rPr>
          <w:lang w:eastAsia="en-US"/>
        </w:rPr>
      </w:pPr>
    </w:p>
    <w:p w:rsidR="001015F7" w:rsidRPr="001015F7" w:rsidRDefault="001015F7" w:rsidP="001015F7">
      <w:pPr>
        <w:rPr>
          <w:lang w:eastAsia="en-US"/>
        </w:rPr>
      </w:pPr>
      <w:bookmarkStart w:id="0" w:name="_GoBack"/>
      <w:bookmarkEnd w:id="0"/>
    </w:p>
    <w:sectPr w:rsidR="001015F7" w:rsidRPr="001015F7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5E6" w:rsidRDefault="00D765E6">
      <w:r>
        <w:separator/>
      </w:r>
    </w:p>
  </w:endnote>
  <w:endnote w:type="continuationSeparator" w:id="0">
    <w:p w:rsidR="00D765E6" w:rsidRDefault="00D7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A82497" w:rsidP="0033055C">
    <w:pPr>
      <w:pStyle w:val="Zpat"/>
    </w:pPr>
    <w:fldSimple w:instr=" FILENAME   \* MERGEFORMAT ">
      <w:r w:rsidR="006A437D">
        <w:rPr>
          <w:noProof/>
        </w:rPr>
        <w:t>P</w:t>
      </w:r>
      <w:r w:rsidR="00391A0D">
        <w:rPr>
          <w:noProof/>
        </w:rPr>
        <w:t>18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464787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5E6" w:rsidRDefault="00D765E6">
      <w:r>
        <w:separator/>
      </w:r>
    </w:p>
  </w:footnote>
  <w:footnote w:type="continuationSeparator" w:id="0">
    <w:p w:rsidR="00D765E6" w:rsidRDefault="00D76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4061F"/>
    <w:rsid w:val="000553E5"/>
    <w:rsid w:val="000869BF"/>
    <w:rsid w:val="001015F7"/>
    <w:rsid w:val="00211936"/>
    <w:rsid w:val="002727D2"/>
    <w:rsid w:val="002A5B04"/>
    <w:rsid w:val="002C2EBF"/>
    <w:rsid w:val="002F4F3C"/>
    <w:rsid w:val="00304419"/>
    <w:rsid w:val="00311C86"/>
    <w:rsid w:val="0032308E"/>
    <w:rsid w:val="0033055C"/>
    <w:rsid w:val="00334E06"/>
    <w:rsid w:val="00391A0D"/>
    <w:rsid w:val="003A4893"/>
    <w:rsid w:val="003F40C8"/>
    <w:rsid w:val="00464787"/>
    <w:rsid w:val="004A4D8C"/>
    <w:rsid w:val="004C20BC"/>
    <w:rsid w:val="004C4093"/>
    <w:rsid w:val="004E3F4A"/>
    <w:rsid w:val="004E69E0"/>
    <w:rsid w:val="00511F60"/>
    <w:rsid w:val="00534E80"/>
    <w:rsid w:val="00592EDB"/>
    <w:rsid w:val="005A7AD2"/>
    <w:rsid w:val="00625CFE"/>
    <w:rsid w:val="00662A4D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82497"/>
    <w:rsid w:val="00A86EE7"/>
    <w:rsid w:val="00B84D7B"/>
    <w:rsid w:val="00B857C9"/>
    <w:rsid w:val="00BF65D1"/>
    <w:rsid w:val="00C01DD2"/>
    <w:rsid w:val="00CC5593"/>
    <w:rsid w:val="00CD5B89"/>
    <w:rsid w:val="00D26197"/>
    <w:rsid w:val="00D765E6"/>
    <w:rsid w:val="00DB6D3F"/>
    <w:rsid w:val="00E11573"/>
    <w:rsid w:val="00EB2449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E64111-28EA-4A31-A68C-375786FF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067AA12-BD83-46A5-98E4-AC6A38F5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94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13</cp:revision>
  <cp:lastPrinted>2013-05-10T06:28:00Z</cp:lastPrinted>
  <dcterms:created xsi:type="dcterms:W3CDTF">2017-05-15T05:52:00Z</dcterms:created>
  <dcterms:modified xsi:type="dcterms:W3CDTF">2018-04-29T16:37:00Z</dcterms:modified>
</cp:coreProperties>
</file>