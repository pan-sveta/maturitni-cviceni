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9BF" w:rsidRDefault="00563EB7" w:rsidP="000869BF">
      <w:pPr>
        <w:pStyle w:val="Nzev"/>
      </w:pPr>
      <w:r>
        <w:t>Třídy a dědičnost</w:t>
      </w:r>
    </w:p>
    <w:p w:rsidR="00563EB7" w:rsidRDefault="00592EDB" w:rsidP="00563EB7">
      <w:pPr>
        <w:pStyle w:val="Nadpis1"/>
        <w:ind w:left="567" w:hanging="567"/>
      </w:pPr>
      <w:r w:rsidRPr="00592EDB">
        <w:t>Zadání úlohy</w:t>
      </w:r>
    </w:p>
    <w:p w:rsidR="00351E01" w:rsidRDefault="00612DF9" w:rsidP="00351E01">
      <w:pPr>
        <w:rPr>
          <w:lang w:eastAsia="en-US"/>
        </w:rPr>
      </w:pPr>
      <w:r>
        <w:rPr>
          <w:lang w:eastAsia="en-US"/>
        </w:rPr>
        <w:t>Vytvořte 2 třídy – Vehicle (základní) a Auto (dědí Vehicle)</w:t>
      </w:r>
    </w:p>
    <w:p w:rsidR="00351E01" w:rsidRDefault="00351E01" w:rsidP="00612DF9">
      <w:pPr>
        <w:pStyle w:val="Nadpis2"/>
      </w:pPr>
      <w:r>
        <w:t>Vehicle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057"/>
        <w:gridCol w:w="7088"/>
      </w:tblGrid>
      <w:tr w:rsidR="00351E01" w:rsidTr="00612DF9">
        <w:tc>
          <w:tcPr>
            <w:tcW w:w="2057" w:type="dxa"/>
          </w:tcPr>
          <w:p w:rsidR="00351E01" w:rsidRDefault="00351E01" w:rsidP="00351E01">
            <w:r>
              <w:t>vlastnosti</w:t>
            </w:r>
          </w:p>
        </w:tc>
        <w:tc>
          <w:tcPr>
            <w:tcW w:w="7088" w:type="dxa"/>
          </w:tcPr>
          <w:p w:rsidR="00351E01" w:rsidRDefault="00351E01" w:rsidP="00351E01"/>
        </w:tc>
      </w:tr>
      <w:tr w:rsidR="00351E01" w:rsidTr="00612DF9">
        <w:tc>
          <w:tcPr>
            <w:tcW w:w="2057" w:type="dxa"/>
          </w:tcPr>
          <w:p w:rsidR="00351E01" w:rsidRDefault="00351E01" w:rsidP="00351E01">
            <w:r>
              <w:t>Vyrobce</w:t>
            </w:r>
          </w:p>
        </w:tc>
        <w:tc>
          <w:tcPr>
            <w:tcW w:w="7088" w:type="dxa"/>
          </w:tcPr>
          <w:p w:rsidR="00351E01" w:rsidRDefault="00351E01" w:rsidP="00351E01">
            <w:r>
              <w:t>string</w:t>
            </w:r>
          </w:p>
        </w:tc>
      </w:tr>
      <w:tr w:rsidR="00351E01" w:rsidTr="00612DF9">
        <w:tc>
          <w:tcPr>
            <w:tcW w:w="2057" w:type="dxa"/>
          </w:tcPr>
          <w:p w:rsidR="00351E01" w:rsidRDefault="00351E01" w:rsidP="00351E01">
            <w:r>
              <w:t>Model</w:t>
            </w:r>
          </w:p>
        </w:tc>
        <w:tc>
          <w:tcPr>
            <w:tcW w:w="7088" w:type="dxa"/>
          </w:tcPr>
          <w:p w:rsidR="00351E01" w:rsidRDefault="00351E01" w:rsidP="00351E01">
            <w:r>
              <w:t>string</w:t>
            </w:r>
          </w:p>
        </w:tc>
      </w:tr>
      <w:tr w:rsidR="00351E01" w:rsidTr="00612DF9">
        <w:tc>
          <w:tcPr>
            <w:tcW w:w="2057" w:type="dxa"/>
          </w:tcPr>
          <w:p w:rsidR="00351E01" w:rsidRDefault="00351E01" w:rsidP="00351E01">
            <w:r>
              <w:t>Rok</w:t>
            </w:r>
          </w:p>
        </w:tc>
        <w:tc>
          <w:tcPr>
            <w:tcW w:w="7088" w:type="dxa"/>
          </w:tcPr>
          <w:p w:rsidR="00351E01" w:rsidRDefault="00351E01" w:rsidP="00351E01">
            <w:r>
              <w:t>int</w:t>
            </w:r>
          </w:p>
        </w:tc>
      </w:tr>
      <w:tr w:rsidR="00351E01" w:rsidTr="00612DF9">
        <w:tc>
          <w:tcPr>
            <w:tcW w:w="2057" w:type="dxa"/>
          </w:tcPr>
          <w:p w:rsidR="00351E01" w:rsidRDefault="00351E01" w:rsidP="00351E01">
            <w:r>
              <w:t>Tachometr</w:t>
            </w:r>
          </w:p>
        </w:tc>
        <w:tc>
          <w:tcPr>
            <w:tcW w:w="7088" w:type="dxa"/>
          </w:tcPr>
          <w:p w:rsidR="00351E01" w:rsidRDefault="00351E01" w:rsidP="00351E01">
            <w:r>
              <w:t>double</w:t>
            </w:r>
          </w:p>
        </w:tc>
      </w:tr>
      <w:tr w:rsidR="00351E01" w:rsidTr="00612DF9">
        <w:tc>
          <w:tcPr>
            <w:tcW w:w="2057" w:type="dxa"/>
          </w:tcPr>
          <w:p w:rsidR="00351E01" w:rsidRDefault="00351E01" w:rsidP="00351E01">
            <w:r>
              <w:t>Nadrz</w:t>
            </w:r>
          </w:p>
        </w:tc>
        <w:tc>
          <w:tcPr>
            <w:tcW w:w="7088" w:type="dxa"/>
          </w:tcPr>
          <w:p w:rsidR="00351E01" w:rsidRDefault="00351E01" w:rsidP="00351E01">
            <w:r>
              <w:t>double</w:t>
            </w:r>
          </w:p>
        </w:tc>
      </w:tr>
      <w:tr w:rsidR="00351E01" w:rsidTr="00612DF9">
        <w:tc>
          <w:tcPr>
            <w:tcW w:w="2057" w:type="dxa"/>
          </w:tcPr>
          <w:p w:rsidR="00351E01" w:rsidRDefault="00351E01" w:rsidP="00351E01">
            <w:r>
              <w:t>Spotreba</w:t>
            </w:r>
          </w:p>
        </w:tc>
        <w:tc>
          <w:tcPr>
            <w:tcW w:w="7088" w:type="dxa"/>
          </w:tcPr>
          <w:p w:rsidR="00351E01" w:rsidRDefault="00351E01" w:rsidP="00351E01">
            <w:r>
              <w:t>double</w:t>
            </w:r>
          </w:p>
        </w:tc>
      </w:tr>
      <w:tr w:rsidR="00351E01" w:rsidTr="00612DF9">
        <w:tc>
          <w:tcPr>
            <w:tcW w:w="2057" w:type="dxa"/>
          </w:tcPr>
          <w:p w:rsidR="00351E01" w:rsidRDefault="00351E01" w:rsidP="00351E01">
            <w:r>
              <w:t>konstruktor</w:t>
            </w:r>
          </w:p>
        </w:tc>
        <w:tc>
          <w:tcPr>
            <w:tcW w:w="7088" w:type="dxa"/>
          </w:tcPr>
          <w:p w:rsidR="00351E01" w:rsidRDefault="00351E01" w:rsidP="00351E01"/>
        </w:tc>
      </w:tr>
      <w:tr w:rsidR="00351E01" w:rsidTr="00612DF9">
        <w:tc>
          <w:tcPr>
            <w:tcW w:w="2057" w:type="dxa"/>
          </w:tcPr>
          <w:p w:rsidR="00351E01" w:rsidRDefault="00351E01" w:rsidP="00351E01">
            <w:r>
              <w:t>Vehicle</w:t>
            </w:r>
          </w:p>
        </w:tc>
        <w:tc>
          <w:tcPr>
            <w:tcW w:w="7088" w:type="dxa"/>
          </w:tcPr>
          <w:p w:rsidR="00351E01" w:rsidRDefault="00351E01" w:rsidP="00351E01">
            <w:r>
              <w:t xml:space="preserve">string Vyrobce, string Model, int Rok, double Tachometr, </w:t>
            </w:r>
            <w:r w:rsidR="00612DF9">
              <w:br/>
            </w:r>
            <w:r>
              <w:t>double Nadrz, double Spotreba</w:t>
            </w:r>
          </w:p>
        </w:tc>
      </w:tr>
      <w:tr w:rsidR="00351E01" w:rsidTr="00612DF9">
        <w:tc>
          <w:tcPr>
            <w:tcW w:w="2057" w:type="dxa"/>
          </w:tcPr>
          <w:p w:rsidR="00351E01" w:rsidRDefault="00612DF9" w:rsidP="00351E01">
            <w:r>
              <w:t>metody</w:t>
            </w:r>
          </w:p>
        </w:tc>
        <w:tc>
          <w:tcPr>
            <w:tcW w:w="7088" w:type="dxa"/>
          </w:tcPr>
          <w:p w:rsidR="00351E01" w:rsidRDefault="00351E01" w:rsidP="00351E01"/>
        </w:tc>
      </w:tr>
      <w:tr w:rsidR="00351E01" w:rsidTr="00612DF9">
        <w:tc>
          <w:tcPr>
            <w:tcW w:w="2057" w:type="dxa"/>
          </w:tcPr>
          <w:p w:rsidR="00351E01" w:rsidRDefault="00612DF9" w:rsidP="00351E01">
            <w:r>
              <w:t>Jet</w:t>
            </w:r>
          </w:p>
        </w:tc>
        <w:tc>
          <w:tcPr>
            <w:tcW w:w="7088" w:type="dxa"/>
          </w:tcPr>
          <w:p w:rsidR="00351E01" w:rsidRDefault="00612DF9" w:rsidP="00351E01">
            <w:r>
              <w:t>double vzdalenost</w:t>
            </w:r>
          </w:p>
        </w:tc>
      </w:tr>
      <w:tr w:rsidR="00351E01" w:rsidTr="00612DF9">
        <w:tc>
          <w:tcPr>
            <w:tcW w:w="2057" w:type="dxa"/>
          </w:tcPr>
          <w:p w:rsidR="00351E01" w:rsidRDefault="00612DF9" w:rsidP="00351E01">
            <w:r>
              <w:t>Natankovat</w:t>
            </w:r>
          </w:p>
        </w:tc>
        <w:tc>
          <w:tcPr>
            <w:tcW w:w="7088" w:type="dxa"/>
          </w:tcPr>
          <w:p w:rsidR="00351E01" w:rsidRDefault="00612DF9" w:rsidP="00351E01">
            <w:r>
              <w:t>double palivo</w:t>
            </w:r>
          </w:p>
        </w:tc>
      </w:tr>
    </w:tbl>
    <w:p w:rsidR="00351E01" w:rsidRDefault="00351E01" w:rsidP="00351E01">
      <w:pPr>
        <w:rPr>
          <w:lang w:eastAsia="en-US"/>
        </w:rPr>
      </w:pPr>
    </w:p>
    <w:p w:rsidR="00612DF9" w:rsidRDefault="00612DF9" w:rsidP="00612DF9">
      <w:pPr>
        <w:pStyle w:val="Nadpis2"/>
      </w:pPr>
      <w:r>
        <w:t xml:space="preserve">Auto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748"/>
        <w:gridCol w:w="4748"/>
      </w:tblGrid>
      <w:tr w:rsidR="00612DF9" w:rsidTr="00612DF9">
        <w:tc>
          <w:tcPr>
            <w:tcW w:w="4748" w:type="dxa"/>
          </w:tcPr>
          <w:p w:rsidR="00612DF9" w:rsidRDefault="00612DF9" w:rsidP="00612DF9">
            <w:r>
              <w:t>Vlastnosti</w:t>
            </w:r>
          </w:p>
        </w:tc>
        <w:tc>
          <w:tcPr>
            <w:tcW w:w="4748" w:type="dxa"/>
          </w:tcPr>
          <w:p w:rsidR="00612DF9" w:rsidRDefault="00612DF9" w:rsidP="00612DF9"/>
        </w:tc>
      </w:tr>
      <w:tr w:rsidR="00612DF9" w:rsidTr="00612DF9">
        <w:tc>
          <w:tcPr>
            <w:tcW w:w="4748" w:type="dxa"/>
          </w:tcPr>
          <w:p w:rsidR="00612DF9" w:rsidRDefault="00612DF9" w:rsidP="00612DF9">
            <w:r>
              <w:t>PocetOsob</w:t>
            </w:r>
          </w:p>
        </w:tc>
        <w:tc>
          <w:tcPr>
            <w:tcW w:w="4748" w:type="dxa"/>
          </w:tcPr>
          <w:p w:rsidR="00612DF9" w:rsidRDefault="00612DF9" w:rsidP="00612DF9">
            <w:r>
              <w:t>int</w:t>
            </w:r>
          </w:p>
        </w:tc>
      </w:tr>
      <w:tr w:rsidR="00612DF9" w:rsidTr="00612DF9">
        <w:tc>
          <w:tcPr>
            <w:tcW w:w="4748" w:type="dxa"/>
          </w:tcPr>
          <w:p w:rsidR="00612DF9" w:rsidRDefault="00612DF9" w:rsidP="00612DF9">
            <w:r>
              <w:t>PocetDveri</w:t>
            </w:r>
          </w:p>
        </w:tc>
        <w:tc>
          <w:tcPr>
            <w:tcW w:w="4748" w:type="dxa"/>
          </w:tcPr>
          <w:p w:rsidR="00612DF9" w:rsidRDefault="00612DF9" w:rsidP="00612DF9">
            <w:r>
              <w:t>int</w:t>
            </w:r>
          </w:p>
        </w:tc>
      </w:tr>
      <w:tr w:rsidR="00612DF9" w:rsidTr="00612DF9">
        <w:tc>
          <w:tcPr>
            <w:tcW w:w="4748" w:type="dxa"/>
          </w:tcPr>
          <w:p w:rsidR="00612DF9" w:rsidRDefault="00612DF9" w:rsidP="00612DF9">
            <w:r>
              <w:t>Konstruktor</w:t>
            </w:r>
          </w:p>
        </w:tc>
        <w:tc>
          <w:tcPr>
            <w:tcW w:w="4748" w:type="dxa"/>
          </w:tcPr>
          <w:p w:rsidR="00612DF9" w:rsidRDefault="00612DF9" w:rsidP="00612DF9"/>
        </w:tc>
      </w:tr>
      <w:tr w:rsidR="00612DF9" w:rsidTr="00612DF9">
        <w:tc>
          <w:tcPr>
            <w:tcW w:w="4748" w:type="dxa"/>
          </w:tcPr>
          <w:p w:rsidR="00612DF9" w:rsidRDefault="00612DF9" w:rsidP="00612DF9">
            <w:r>
              <w:t>Auto:Vehicle</w:t>
            </w:r>
          </w:p>
        </w:tc>
        <w:tc>
          <w:tcPr>
            <w:tcW w:w="4748" w:type="dxa"/>
          </w:tcPr>
          <w:p w:rsidR="00612DF9" w:rsidRDefault="00612DF9" w:rsidP="00612DF9">
            <w:r>
              <w:t>string Vyrobce, string Model, int Rok, double Tachometr, double Nadrz, double Spotreba</w:t>
            </w:r>
            <w:r>
              <w:t>,</w:t>
            </w:r>
            <w:r>
              <w:br/>
              <w:t>int PocetOsob, int PocetDveri</w:t>
            </w:r>
          </w:p>
        </w:tc>
      </w:tr>
      <w:tr w:rsidR="00612DF9" w:rsidTr="00612DF9">
        <w:tc>
          <w:tcPr>
            <w:tcW w:w="4748" w:type="dxa"/>
          </w:tcPr>
          <w:p w:rsidR="00612DF9" w:rsidRDefault="00612DF9" w:rsidP="00612DF9">
            <w:r>
              <w:t>metody</w:t>
            </w:r>
          </w:p>
        </w:tc>
        <w:tc>
          <w:tcPr>
            <w:tcW w:w="4748" w:type="dxa"/>
          </w:tcPr>
          <w:p w:rsidR="00612DF9" w:rsidRDefault="00612DF9" w:rsidP="00612DF9"/>
        </w:tc>
      </w:tr>
      <w:tr w:rsidR="00612DF9" w:rsidTr="00612DF9">
        <w:tc>
          <w:tcPr>
            <w:tcW w:w="4748" w:type="dxa"/>
          </w:tcPr>
          <w:p w:rsidR="00612DF9" w:rsidRDefault="00B4003A" w:rsidP="00612DF9">
            <w:r>
              <w:t>override ToString</w:t>
            </w:r>
          </w:p>
        </w:tc>
        <w:tc>
          <w:tcPr>
            <w:tcW w:w="4748" w:type="dxa"/>
          </w:tcPr>
          <w:p w:rsidR="00612DF9" w:rsidRDefault="00B4003A" w:rsidP="00612DF9">
            <w:r>
              <w:t>Výpis vlastností</w:t>
            </w:r>
          </w:p>
        </w:tc>
      </w:tr>
    </w:tbl>
    <w:p w:rsidR="00612DF9" w:rsidRDefault="00B4003A" w:rsidP="00B4003A">
      <w:pPr>
        <w:pStyle w:val="Nadpis1"/>
        <w:spacing w:before="240"/>
        <w:ind w:left="567" w:hanging="567"/>
      </w:pPr>
      <w:r>
        <w:t xml:space="preserve">Vyzkoušejte všechny </w:t>
      </w:r>
      <w:bookmarkStart w:id="0" w:name="_GoBack"/>
      <w:bookmarkEnd w:id="0"/>
      <w:r>
        <w:t>metody</w:t>
      </w:r>
    </w:p>
    <w:p w:rsidR="00B4003A" w:rsidRPr="00B4003A" w:rsidRDefault="00B4003A" w:rsidP="00B4003A">
      <w:pPr>
        <w:rPr>
          <w:lang w:eastAsia="en-US"/>
        </w:rPr>
      </w:pPr>
    </w:p>
    <w:sectPr w:rsidR="00B4003A" w:rsidRPr="00B4003A" w:rsidSect="00674A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416" w:bottom="79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B2F" w:rsidRDefault="00433B2F">
      <w:r>
        <w:separator/>
      </w:r>
    </w:p>
  </w:endnote>
  <w:endnote w:type="continuationSeparator" w:id="0">
    <w:p w:rsidR="00433B2F" w:rsidRDefault="00433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03B" w:rsidRDefault="0014003B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EBF" w:rsidRPr="0033055C" w:rsidRDefault="00F9450F" w:rsidP="0033055C">
    <w:pPr>
      <w:pStyle w:val="Zpat"/>
    </w:pPr>
    <w:fldSimple w:instr=" FILENAME   \* MERGEFORMAT ">
      <w:r w:rsidR="006A437D">
        <w:rPr>
          <w:noProof/>
        </w:rPr>
        <w:t>P</w:t>
      </w:r>
      <w:r w:rsidR="0014003B">
        <w:rPr>
          <w:noProof/>
        </w:rPr>
        <w:t>15</w:t>
      </w:r>
      <w:r w:rsidR="006A437D">
        <w:rPr>
          <w:noProof/>
        </w:rPr>
        <w:t>.docx</w:t>
      </w:r>
    </w:fldSimple>
    <w:r w:rsidR="002C2EBF">
      <w:t>/</w:t>
    </w:r>
    <w:r w:rsidR="002F4F3C">
      <w:fldChar w:fldCharType="begin"/>
    </w:r>
    <w:r w:rsidR="002F4F3C">
      <w:instrText xml:space="preserve"> PAGE   \* MERGEFORMAT </w:instrText>
    </w:r>
    <w:r w:rsidR="002F4F3C">
      <w:fldChar w:fldCharType="separate"/>
    </w:r>
    <w:r w:rsidR="00B4003A">
      <w:rPr>
        <w:noProof/>
      </w:rPr>
      <w:t>1</w:t>
    </w:r>
    <w:r w:rsidR="002F4F3C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03B" w:rsidRDefault="0014003B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B2F" w:rsidRDefault="00433B2F">
      <w:r>
        <w:separator/>
      </w:r>
    </w:p>
  </w:footnote>
  <w:footnote w:type="continuationSeparator" w:id="0">
    <w:p w:rsidR="00433B2F" w:rsidRDefault="00433B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03B" w:rsidRDefault="0014003B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03B" w:rsidRDefault="0014003B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03B" w:rsidRDefault="0014003B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C1F80"/>
    <w:multiLevelType w:val="multilevel"/>
    <w:tmpl w:val="631CBDCC"/>
    <w:lvl w:ilvl="0">
      <w:start w:val="1"/>
      <w:numFmt w:val="bullet"/>
      <w:pStyle w:val="Odstavecseseznam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D54FB"/>
    <w:multiLevelType w:val="hybridMultilevel"/>
    <w:tmpl w:val="5FBC295E"/>
    <w:lvl w:ilvl="0" w:tplc="50009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8D4301"/>
    <w:multiLevelType w:val="hybridMultilevel"/>
    <w:tmpl w:val="13F27FD4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4D6CB72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94B0C"/>
    <w:multiLevelType w:val="hybridMultilevel"/>
    <w:tmpl w:val="3CEC7516"/>
    <w:lvl w:ilvl="0" w:tplc="50BCCB4E">
      <w:start w:val="1"/>
      <w:numFmt w:val="upperLetter"/>
      <w:pStyle w:val="Nadpis2"/>
      <w:lvlText w:val="%1."/>
      <w:lvlJc w:val="left"/>
      <w:pPr>
        <w:ind w:left="362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4341" w:hanging="360"/>
      </w:pPr>
    </w:lvl>
    <w:lvl w:ilvl="2" w:tplc="0405001B" w:tentative="1">
      <w:start w:val="1"/>
      <w:numFmt w:val="lowerRoman"/>
      <w:lvlText w:val="%3."/>
      <w:lvlJc w:val="right"/>
      <w:pPr>
        <w:ind w:left="5061" w:hanging="180"/>
      </w:pPr>
    </w:lvl>
    <w:lvl w:ilvl="3" w:tplc="0405000F" w:tentative="1">
      <w:start w:val="1"/>
      <w:numFmt w:val="decimal"/>
      <w:lvlText w:val="%4."/>
      <w:lvlJc w:val="left"/>
      <w:pPr>
        <w:ind w:left="5781" w:hanging="360"/>
      </w:pPr>
    </w:lvl>
    <w:lvl w:ilvl="4" w:tplc="04050019" w:tentative="1">
      <w:start w:val="1"/>
      <w:numFmt w:val="lowerLetter"/>
      <w:lvlText w:val="%5."/>
      <w:lvlJc w:val="left"/>
      <w:pPr>
        <w:ind w:left="6501" w:hanging="360"/>
      </w:pPr>
    </w:lvl>
    <w:lvl w:ilvl="5" w:tplc="0405001B" w:tentative="1">
      <w:start w:val="1"/>
      <w:numFmt w:val="lowerRoman"/>
      <w:lvlText w:val="%6."/>
      <w:lvlJc w:val="right"/>
      <w:pPr>
        <w:ind w:left="7221" w:hanging="180"/>
      </w:pPr>
    </w:lvl>
    <w:lvl w:ilvl="6" w:tplc="0405000F" w:tentative="1">
      <w:start w:val="1"/>
      <w:numFmt w:val="decimal"/>
      <w:lvlText w:val="%7."/>
      <w:lvlJc w:val="left"/>
      <w:pPr>
        <w:ind w:left="7941" w:hanging="360"/>
      </w:pPr>
    </w:lvl>
    <w:lvl w:ilvl="7" w:tplc="04050019" w:tentative="1">
      <w:start w:val="1"/>
      <w:numFmt w:val="lowerLetter"/>
      <w:lvlText w:val="%8."/>
      <w:lvlJc w:val="left"/>
      <w:pPr>
        <w:ind w:left="8661" w:hanging="360"/>
      </w:pPr>
    </w:lvl>
    <w:lvl w:ilvl="8" w:tplc="0405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4" w15:restartNumberingAfterBreak="0">
    <w:nsid w:val="7FC334F2"/>
    <w:multiLevelType w:val="hybridMultilevel"/>
    <w:tmpl w:val="848A01FE"/>
    <w:lvl w:ilvl="0" w:tplc="D7B6FA42">
      <w:start w:val="1"/>
      <w:numFmt w:val="decimal"/>
      <w:pStyle w:val="Nadpis1"/>
      <w:lvlText w:val="%1)"/>
      <w:lvlJc w:val="left"/>
      <w:pPr>
        <w:ind w:left="720" w:hanging="360"/>
      </w:pPr>
    </w:lvl>
    <w:lvl w:ilvl="1" w:tplc="D04C8C14">
      <w:start w:val="1"/>
      <w:numFmt w:val="lowerLetter"/>
      <w:lvlText w:val="%2)"/>
      <w:lvlJc w:val="left"/>
      <w:pPr>
        <w:ind w:left="1788" w:hanging="708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1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attachedTemplate r:id="rId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1D7"/>
    <w:rsid w:val="00013006"/>
    <w:rsid w:val="0001543C"/>
    <w:rsid w:val="000553E5"/>
    <w:rsid w:val="000869BF"/>
    <w:rsid w:val="0014003B"/>
    <w:rsid w:val="001478FD"/>
    <w:rsid w:val="00211936"/>
    <w:rsid w:val="002727D2"/>
    <w:rsid w:val="002A5B04"/>
    <w:rsid w:val="002C2EBF"/>
    <w:rsid w:val="002F4F3C"/>
    <w:rsid w:val="00311C86"/>
    <w:rsid w:val="0032308E"/>
    <w:rsid w:val="0033055C"/>
    <w:rsid w:val="00334E06"/>
    <w:rsid w:val="00351E01"/>
    <w:rsid w:val="003A4893"/>
    <w:rsid w:val="003F40C8"/>
    <w:rsid w:val="00426EB0"/>
    <w:rsid w:val="00433B2F"/>
    <w:rsid w:val="00473173"/>
    <w:rsid w:val="004A4D8C"/>
    <w:rsid w:val="004C20BC"/>
    <w:rsid w:val="004C4093"/>
    <w:rsid w:val="004E3F4A"/>
    <w:rsid w:val="004E69E0"/>
    <w:rsid w:val="00534E80"/>
    <w:rsid w:val="00563EB7"/>
    <w:rsid w:val="00592EDB"/>
    <w:rsid w:val="005A7AD2"/>
    <w:rsid w:val="00612DF9"/>
    <w:rsid w:val="00625CFE"/>
    <w:rsid w:val="00662A4D"/>
    <w:rsid w:val="00674A26"/>
    <w:rsid w:val="006807E1"/>
    <w:rsid w:val="006A437D"/>
    <w:rsid w:val="006B4112"/>
    <w:rsid w:val="00720788"/>
    <w:rsid w:val="00722F3A"/>
    <w:rsid w:val="00724E38"/>
    <w:rsid w:val="0079757D"/>
    <w:rsid w:val="007F1E1E"/>
    <w:rsid w:val="008837A3"/>
    <w:rsid w:val="00885E39"/>
    <w:rsid w:val="008945F5"/>
    <w:rsid w:val="008A1D29"/>
    <w:rsid w:val="008D3725"/>
    <w:rsid w:val="008F2705"/>
    <w:rsid w:val="00930ED0"/>
    <w:rsid w:val="0094213D"/>
    <w:rsid w:val="00986297"/>
    <w:rsid w:val="009C32B8"/>
    <w:rsid w:val="009C3CBB"/>
    <w:rsid w:val="00A0553F"/>
    <w:rsid w:val="00A201D7"/>
    <w:rsid w:val="00A86EE7"/>
    <w:rsid w:val="00B4003A"/>
    <w:rsid w:val="00B84D7B"/>
    <w:rsid w:val="00B857C9"/>
    <w:rsid w:val="00BF65D1"/>
    <w:rsid w:val="00C01DD2"/>
    <w:rsid w:val="00CC5593"/>
    <w:rsid w:val="00CD5B89"/>
    <w:rsid w:val="00D26197"/>
    <w:rsid w:val="00DB6D3F"/>
    <w:rsid w:val="00DE001A"/>
    <w:rsid w:val="00E11573"/>
    <w:rsid w:val="00EB2449"/>
    <w:rsid w:val="00F556A1"/>
    <w:rsid w:val="00F56138"/>
    <w:rsid w:val="00F9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23F9D39-D183-4C0D-A6A8-11EEB8FA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3CBB"/>
    <w:pPr>
      <w:spacing w:after="120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869BF"/>
    <w:pPr>
      <w:keepNext/>
      <w:numPr>
        <w:numId w:val="1"/>
      </w:numPr>
      <w:jc w:val="left"/>
      <w:outlineLvl w:val="0"/>
    </w:pPr>
    <w:rPr>
      <w:b/>
      <w:bCs/>
      <w:lang w:eastAsia="en-US"/>
    </w:rPr>
  </w:style>
  <w:style w:type="paragraph" w:styleId="Nadpis2">
    <w:name w:val="heading 2"/>
    <w:basedOn w:val="Normln"/>
    <w:next w:val="Normln"/>
    <w:link w:val="Nadpis2Char"/>
    <w:qFormat/>
    <w:rsid w:val="00CC5593"/>
    <w:pPr>
      <w:keepNext/>
      <w:numPr>
        <w:numId w:val="8"/>
      </w:numPr>
      <w:spacing w:before="120"/>
      <w:ind w:left="0" w:firstLine="0"/>
      <w:jc w:val="left"/>
      <w:outlineLvl w:val="1"/>
    </w:pPr>
    <w:rPr>
      <w:b/>
      <w:bCs/>
      <w:lang w:eastAsia="en-US"/>
    </w:rPr>
  </w:style>
  <w:style w:type="paragraph" w:styleId="Nadpis3">
    <w:name w:val="heading 3"/>
    <w:basedOn w:val="Normln"/>
    <w:next w:val="Normln"/>
    <w:link w:val="Nadpis3Char"/>
    <w:qFormat/>
    <w:rsid w:val="008945F5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">
    <w:name w:val="Body Text Indent"/>
    <w:basedOn w:val="Normln"/>
    <w:semiHidden/>
    <w:rsid w:val="008945F5"/>
    <w:pPr>
      <w:widowControl w:val="0"/>
      <w:tabs>
        <w:tab w:val="left" w:pos="851"/>
      </w:tabs>
      <w:ind w:left="851" w:hanging="851"/>
      <w:jc w:val="left"/>
    </w:pPr>
    <w:rPr>
      <w:snapToGrid w:val="0"/>
      <w:szCs w:val="20"/>
    </w:rPr>
  </w:style>
  <w:style w:type="paragraph" w:styleId="Zhlav">
    <w:name w:val="header"/>
    <w:basedOn w:val="Normln"/>
    <w:semiHidden/>
    <w:rsid w:val="008945F5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rsid w:val="008945F5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  <w:rsid w:val="008945F5"/>
  </w:style>
  <w:style w:type="paragraph" w:styleId="Textbubliny">
    <w:name w:val="Balloon Text"/>
    <w:basedOn w:val="Normln"/>
    <w:link w:val="TextbublinyChar"/>
    <w:uiPriority w:val="99"/>
    <w:semiHidden/>
    <w:unhideWhenUsed/>
    <w:rsid w:val="00A0553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553F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rsid w:val="000869BF"/>
    <w:rPr>
      <w:b/>
      <w:bCs/>
      <w:sz w:val="24"/>
      <w:szCs w:val="24"/>
      <w:lang w:eastAsia="en-US"/>
    </w:rPr>
  </w:style>
  <w:style w:type="character" w:customStyle="1" w:styleId="Nadpis2Char">
    <w:name w:val="Nadpis 2 Char"/>
    <w:basedOn w:val="Standardnpsmoodstavce"/>
    <w:link w:val="Nadpis2"/>
    <w:rsid w:val="00CC5593"/>
    <w:rPr>
      <w:b/>
      <w:bCs/>
      <w:sz w:val="24"/>
      <w:szCs w:val="24"/>
      <w:lang w:eastAsia="en-US"/>
    </w:rPr>
  </w:style>
  <w:style w:type="character" w:customStyle="1" w:styleId="Nadpis3Char">
    <w:name w:val="Nadpis 3 Char"/>
    <w:basedOn w:val="Standardnpsmoodstavce"/>
    <w:link w:val="Nadpis3"/>
    <w:rsid w:val="0033055C"/>
    <w:rPr>
      <w:rFonts w:ascii="Arial" w:hAnsi="Arial" w:cs="Arial"/>
      <w:b/>
      <w:bCs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0869BF"/>
    <w:pPr>
      <w:spacing w:before="120"/>
    </w:pPr>
    <w:rPr>
      <w:rFonts w:eastAsiaTheme="majorEastAsia" w:cstheme="majorBidi"/>
      <w:b/>
      <w:spacing w:val="5"/>
      <w:kern w:val="28"/>
      <w:sz w:val="28"/>
      <w:szCs w:val="28"/>
      <w:lang w:eastAsia="en-US"/>
    </w:rPr>
  </w:style>
  <w:style w:type="character" w:customStyle="1" w:styleId="NzevChar">
    <w:name w:val="Název Char"/>
    <w:basedOn w:val="Standardnpsmoodstavce"/>
    <w:link w:val="Nzev"/>
    <w:uiPriority w:val="10"/>
    <w:rsid w:val="000869BF"/>
    <w:rPr>
      <w:rFonts w:eastAsiaTheme="majorEastAsia" w:cstheme="majorBidi"/>
      <w:b/>
      <w:spacing w:val="5"/>
      <w:kern w:val="28"/>
      <w:sz w:val="28"/>
      <w:szCs w:val="28"/>
      <w:lang w:eastAsia="en-US"/>
    </w:rPr>
  </w:style>
  <w:style w:type="table" w:styleId="Mkatabulky">
    <w:name w:val="Table Grid"/>
    <w:basedOn w:val="Normlntabulka"/>
    <w:uiPriority w:val="59"/>
    <w:rsid w:val="009C3CB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B857C9"/>
    <w:rPr>
      <w:rFonts w:eastAsiaTheme="minorHAnsi" w:cstheme="minorBidi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CC5593"/>
    <w:pPr>
      <w:numPr>
        <w:numId w:val="12"/>
      </w:numPr>
      <w:spacing w:after="0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&#225;\Data%20aplikac&#237;\Microsoft\&#352;ablony\p&#345;&#237;loha_mat_ot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ECB4CAC-42EB-4EDE-B542-076A5EF67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příloha_mat_ot</Template>
  <TotalTime>119</TotalTime>
  <Pages>1</Pages>
  <Words>92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SSPS Preslova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Yveta Scharnaglová</dc:creator>
  <cp:lastModifiedBy>Neumann Josef</cp:lastModifiedBy>
  <cp:revision>14</cp:revision>
  <cp:lastPrinted>2013-05-10T06:28:00Z</cp:lastPrinted>
  <dcterms:created xsi:type="dcterms:W3CDTF">2017-05-15T05:52:00Z</dcterms:created>
  <dcterms:modified xsi:type="dcterms:W3CDTF">2018-04-29T17:33:00Z</dcterms:modified>
</cp:coreProperties>
</file>