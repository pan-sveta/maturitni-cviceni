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9BF" w:rsidRDefault="00E31015" w:rsidP="000869BF">
      <w:pPr>
        <w:pStyle w:val="Nzev"/>
      </w:pPr>
      <w:r>
        <w:t>Kolekce</w:t>
      </w:r>
    </w:p>
    <w:p w:rsidR="00592EDB" w:rsidRDefault="00592EDB" w:rsidP="00592EDB">
      <w:pPr>
        <w:pStyle w:val="Nadpis1"/>
        <w:ind w:left="567" w:hanging="567"/>
      </w:pPr>
      <w:r w:rsidRPr="00592EDB">
        <w:t>Zadání úlohy</w:t>
      </w:r>
    </w:p>
    <w:p w:rsidR="00471BFF" w:rsidRDefault="00471BFF" w:rsidP="00471BFF">
      <w:pPr>
        <w:rPr>
          <w:lang w:eastAsia="en-US"/>
        </w:rPr>
      </w:pPr>
      <w:r>
        <w:rPr>
          <w:lang w:eastAsia="en-US"/>
        </w:rPr>
        <w:t>Vytvořte program pro registraci závodníků běžeckého závodu s využitím třídy Zavodnik. Pro vlastní evidenci využijte generickou kolekci List&lt;Zavodnik&gt;. K ukončení registrace použijte koncový text "KONEC". Zaregistrované závodníky vypište.</w:t>
      </w:r>
    </w:p>
    <w:p w:rsidR="00471BFF" w:rsidRDefault="00471BFF" w:rsidP="00471BFF">
      <w:pPr>
        <w:rPr>
          <w:lang w:eastAsia="en-US"/>
        </w:rPr>
      </w:pPr>
      <w:r>
        <w:rPr>
          <w:lang w:eastAsia="en-US"/>
        </w:rPr>
        <w:t>Vysvětlete výhody a nevýhody generické kolekce v porovnání s poli.</w:t>
      </w:r>
      <w:bookmarkStart w:id="0" w:name="_GoBack"/>
      <w:bookmarkEnd w:id="0"/>
    </w:p>
    <w:sectPr w:rsidR="00471BFF" w:rsidSect="00674A26">
      <w:footerReference w:type="default" r:id="rId8"/>
      <w:pgSz w:w="11906" w:h="16838"/>
      <w:pgMar w:top="1134" w:right="1416" w:bottom="79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0E0" w:rsidRDefault="00B830E0">
      <w:r>
        <w:separator/>
      </w:r>
    </w:p>
  </w:endnote>
  <w:endnote w:type="continuationSeparator" w:id="0">
    <w:p w:rsidR="00B830E0" w:rsidRDefault="00B83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EBF" w:rsidRPr="0033055C" w:rsidRDefault="006834E0" w:rsidP="0033055C">
    <w:pPr>
      <w:pStyle w:val="Zpat"/>
    </w:pPr>
    <w:fldSimple w:instr=" FILENAME   \* MERGEFORMAT ">
      <w:r w:rsidR="006A437D">
        <w:rPr>
          <w:noProof/>
        </w:rPr>
        <w:t>P</w:t>
      </w:r>
      <w:r w:rsidR="009C3CBB">
        <w:rPr>
          <w:noProof/>
        </w:rPr>
        <w:t>0</w:t>
      </w:r>
      <w:r w:rsidR="00E31015">
        <w:rPr>
          <w:noProof/>
        </w:rPr>
        <w:t>8</w:t>
      </w:r>
      <w:r w:rsidR="006A437D">
        <w:rPr>
          <w:noProof/>
        </w:rPr>
        <w:t>.docx</w:t>
      </w:r>
    </w:fldSimple>
    <w:r w:rsidR="002C2EBF">
      <w:t>/</w:t>
    </w:r>
    <w:r w:rsidR="002F4F3C">
      <w:fldChar w:fldCharType="begin"/>
    </w:r>
    <w:r w:rsidR="002F4F3C">
      <w:instrText xml:space="preserve"> PAGE   \* MERGEFORMAT </w:instrText>
    </w:r>
    <w:r w:rsidR="002F4F3C">
      <w:fldChar w:fldCharType="separate"/>
    </w:r>
    <w:r w:rsidR="00C427AB">
      <w:rPr>
        <w:noProof/>
      </w:rPr>
      <w:t>1</w:t>
    </w:r>
    <w:r w:rsidR="002F4F3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0E0" w:rsidRDefault="00B830E0">
      <w:r>
        <w:separator/>
      </w:r>
    </w:p>
  </w:footnote>
  <w:footnote w:type="continuationSeparator" w:id="0">
    <w:p w:rsidR="00B830E0" w:rsidRDefault="00B83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C1F80"/>
    <w:multiLevelType w:val="multilevel"/>
    <w:tmpl w:val="631CBDCC"/>
    <w:lvl w:ilvl="0">
      <w:start w:val="1"/>
      <w:numFmt w:val="bullet"/>
      <w:pStyle w:val="Odstavecsesezname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D54FB"/>
    <w:multiLevelType w:val="hybridMultilevel"/>
    <w:tmpl w:val="5FBC295E"/>
    <w:lvl w:ilvl="0" w:tplc="50009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8D4301"/>
    <w:multiLevelType w:val="hybridMultilevel"/>
    <w:tmpl w:val="13F27FD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4D6CB7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94B0C"/>
    <w:multiLevelType w:val="hybridMultilevel"/>
    <w:tmpl w:val="3CEC7516"/>
    <w:lvl w:ilvl="0" w:tplc="50BCCB4E">
      <w:start w:val="1"/>
      <w:numFmt w:val="upperLetter"/>
      <w:pStyle w:val="Nadpis2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C334F2"/>
    <w:multiLevelType w:val="hybridMultilevel"/>
    <w:tmpl w:val="848A01FE"/>
    <w:lvl w:ilvl="0" w:tplc="D7B6FA42">
      <w:start w:val="1"/>
      <w:numFmt w:val="decimal"/>
      <w:pStyle w:val="Nadpis1"/>
      <w:lvlText w:val="%1)"/>
      <w:lvlJc w:val="left"/>
      <w:pPr>
        <w:ind w:left="720" w:hanging="360"/>
      </w:pPr>
    </w:lvl>
    <w:lvl w:ilvl="1" w:tplc="D04C8C14">
      <w:start w:val="1"/>
      <w:numFmt w:val="lowerLetter"/>
      <w:lvlText w:val="%2)"/>
      <w:lvlJc w:val="left"/>
      <w:pPr>
        <w:ind w:left="1788" w:hanging="708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1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attachedTemplate r:id="rId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D7"/>
    <w:rsid w:val="00013006"/>
    <w:rsid w:val="0001543C"/>
    <w:rsid w:val="000553E5"/>
    <w:rsid w:val="000869BF"/>
    <w:rsid w:val="00127AC9"/>
    <w:rsid w:val="00211936"/>
    <w:rsid w:val="002727D2"/>
    <w:rsid w:val="002A5B04"/>
    <w:rsid w:val="002C2EBF"/>
    <w:rsid w:val="002F4F3C"/>
    <w:rsid w:val="00311C86"/>
    <w:rsid w:val="0032308E"/>
    <w:rsid w:val="0033055C"/>
    <w:rsid w:val="00334E06"/>
    <w:rsid w:val="003A4893"/>
    <w:rsid w:val="003F40C8"/>
    <w:rsid w:val="00471BFF"/>
    <w:rsid w:val="004A4D8C"/>
    <w:rsid w:val="004C20BC"/>
    <w:rsid w:val="004C4093"/>
    <w:rsid w:val="004E3F4A"/>
    <w:rsid w:val="004E69E0"/>
    <w:rsid w:val="00534E80"/>
    <w:rsid w:val="00592EDB"/>
    <w:rsid w:val="005A7AD2"/>
    <w:rsid w:val="00625CFE"/>
    <w:rsid w:val="00662A4D"/>
    <w:rsid w:val="00674A26"/>
    <w:rsid w:val="006807E1"/>
    <w:rsid w:val="006834E0"/>
    <w:rsid w:val="006A437D"/>
    <w:rsid w:val="006B4112"/>
    <w:rsid w:val="00720788"/>
    <w:rsid w:val="00722F3A"/>
    <w:rsid w:val="00724E38"/>
    <w:rsid w:val="0079757D"/>
    <w:rsid w:val="007F1E1E"/>
    <w:rsid w:val="00804C56"/>
    <w:rsid w:val="008837A3"/>
    <w:rsid w:val="00885E39"/>
    <w:rsid w:val="008945F5"/>
    <w:rsid w:val="008A1D29"/>
    <w:rsid w:val="008D3725"/>
    <w:rsid w:val="008F2705"/>
    <w:rsid w:val="00930ED0"/>
    <w:rsid w:val="0094213D"/>
    <w:rsid w:val="00986297"/>
    <w:rsid w:val="009C32B8"/>
    <w:rsid w:val="009C3CBB"/>
    <w:rsid w:val="00A0553F"/>
    <w:rsid w:val="00A201D7"/>
    <w:rsid w:val="00A86EE7"/>
    <w:rsid w:val="00B830E0"/>
    <w:rsid w:val="00B84D7B"/>
    <w:rsid w:val="00B857C9"/>
    <w:rsid w:val="00BF65D1"/>
    <w:rsid w:val="00C01DD2"/>
    <w:rsid w:val="00C427AB"/>
    <w:rsid w:val="00CC5593"/>
    <w:rsid w:val="00CD5B89"/>
    <w:rsid w:val="00D26197"/>
    <w:rsid w:val="00DB6D3F"/>
    <w:rsid w:val="00DD13FA"/>
    <w:rsid w:val="00E11573"/>
    <w:rsid w:val="00E31015"/>
    <w:rsid w:val="00EB2449"/>
    <w:rsid w:val="00EB3DDF"/>
    <w:rsid w:val="00F5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5988F98-1D60-4895-91BA-9B6A33A1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3CBB"/>
    <w:pPr>
      <w:spacing w:after="120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869BF"/>
    <w:pPr>
      <w:keepNext/>
      <w:numPr>
        <w:numId w:val="1"/>
      </w:numPr>
      <w:jc w:val="left"/>
      <w:outlineLvl w:val="0"/>
    </w:pPr>
    <w:rPr>
      <w:b/>
      <w:bCs/>
      <w:lang w:eastAsia="en-US"/>
    </w:rPr>
  </w:style>
  <w:style w:type="paragraph" w:styleId="Nadpis2">
    <w:name w:val="heading 2"/>
    <w:basedOn w:val="Normln"/>
    <w:next w:val="Normln"/>
    <w:link w:val="Nadpis2Char"/>
    <w:qFormat/>
    <w:rsid w:val="00CC5593"/>
    <w:pPr>
      <w:keepNext/>
      <w:numPr>
        <w:numId w:val="8"/>
      </w:numPr>
      <w:spacing w:before="120"/>
      <w:ind w:left="0" w:firstLine="0"/>
      <w:jc w:val="left"/>
      <w:outlineLvl w:val="1"/>
    </w:pPr>
    <w:rPr>
      <w:b/>
      <w:bCs/>
      <w:lang w:eastAsia="en-US"/>
    </w:rPr>
  </w:style>
  <w:style w:type="paragraph" w:styleId="Nadpis3">
    <w:name w:val="heading 3"/>
    <w:basedOn w:val="Normln"/>
    <w:next w:val="Normln"/>
    <w:link w:val="Nadpis3Char"/>
    <w:qFormat/>
    <w:rsid w:val="008945F5"/>
    <w:pPr>
      <w:keepNext/>
      <w:jc w:val="center"/>
      <w:outlineLvl w:val="2"/>
    </w:pPr>
    <w:rPr>
      <w:rFonts w:ascii="Arial" w:hAnsi="Arial" w:cs="Arial"/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odsazen">
    <w:name w:val="Body Text Indent"/>
    <w:basedOn w:val="Normln"/>
    <w:semiHidden/>
    <w:rsid w:val="008945F5"/>
    <w:pPr>
      <w:widowControl w:val="0"/>
      <w:tabs>
        <w:tab w:val="left" w:pos="851"/>
      </w:tabs>
      <w:ind w:left="851" w:hanging="851"/>
      <w:jc w:val="left"/>
    </w:pPr>
    <w:rPr>
      <w:snapToGrid w:val="0"/>
      <w:szCs w:val="20"/>
    </w:rPr>
  </w:style>
  <w:style w:type="paragraph" w:styleId="Zhlav">
    <w:name w:val="header"/>
    <w:basedOn w:val="Normln"/>
    <w:semiHidden/>
    <w:rsid w:val="008945F5"/>
    <w:pPr>
      <w:tabs>
        <w:tab w:val="center" w:pos="4536"/>
        <w:tab w:val="right" w:pos="9072"/>
      </w:tabs>
    </w:pPr>
  </w:style>
  <w:style w:type="paragraph" w:styleId="Zpat">
    <w:name w:val="footer"/>
    <w:basedOn w:val="Normln"/>
    <w:semiHidden/>
    <w:rsid w:val="008945F5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8945F5"/>
  </w:style>
  <w:style w:type="paragraph" w:styleId="Textbubliny">
    <w:name w:val="Balloon Text"/>
    <w:basedOn w:val="Normln"/>
    <w:link w:val="TextbublinyChar"/>
    <w:uiPriority w:val="99"/>
    <w:semiHidden/>
    <w:unhideWhenUsed/>
    <w:rsid w:val="00A0553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0553F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0869BF"/>
    <w:rPr>
      <w:b/>
      <w:bCs/>
      <w:sz w:val="24"/>
      <w:szCs w:val="24"/>
      <w:lang w:eastAsia="en-US"/>
    </w:rPr>
  </w:style>
  <w:style w:type="character" w:customStyle="1" w:styleId="Nadpis2Char">
    <w:name w:val="Nadpis 2 Char"/>
    <w:basedOn w:val="Standardnpsmoodstavce"/>
    <w:link w:val="Nadpis2"/>
    <w:rsid w:val="00CC5593"/>
    <w:rPr>
      <w:b/>
      <w:bCs/>
      <w:sz w:val="24"/>
      <w:szCs w:val="24"/>
      <w:lang w:eastAsia="en-US"/>
    </w:rPr>
  </w:style>
  <w:style w:type="character" w:customStyle="1" w:styleId="Nadpis3Char">
    <w:name w:val="Nadpis 3 Char"/>
    <w:basedOn w:val="Standardnpsmoodstavce"/>
    <w:link w:val="Nadpis3"/>
    <w:rsid w:val="0033055C"/>
    <w:rPr>
      <w:rFonts w:ascii="Arial" w:hAnsi="Arial" w:cs="Arial"/>
      <w:b/>
      <w:bCs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869BF"/>
    <w:pPr>
      <w:spacing w:before="120"/>
    </w:pPr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character" w:customStyle="1" w:styleId="NzevChar">
    <w:name w:val="Název Char"/>
    <w:basedOn w:val="Standardnpsmoodstavce"/>
    <w:link w:val="Nzev"/>
    <w:uiPriority w:val="10"/>
    <w:rsid w:val="000869BF"/>
    <w:rPr>
      <w:rFonts w:eastAsiaTheme="majorEastAsia" w:cstheme="majorBidi"/>
      <w:b/>
      <w:spacing w:val="5"/>
      <w:kern w:val="28"/>
      <w:sz w:val="28"/>
      <w:szCs w:val="28"/>
      <w:lang w:eastAsia="en-US"/>
    </w:rPr>
  </w:style>
  <w:style w:type="table" w:styleId="Mkatabulky">
    <w:name w:val="Table Grid"/>
    <w:basedOn w:val="Normlntabulka"/>
    <w:uiPriority w:val="59"/>
    <w:rsid w:val="009C3C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B857C9"/>
    <w:rPr>
      <w:rFonts w:eastAsiaTheme="minorHAnsi" w:cstheme="minorBidi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CC5593"/>
    <w:pPr>
      <w:numPr>
        <w:numId w:val="12"/>
      </w:numPr>
      <w:spacing w:after="0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&#225;\Data%20aplikac&#237;\Microsoft\&#352;ablony\p&#345;&#237;loha_mat_ot.do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19E48FE-C8B8-4DA2-84D2-3B4FF3714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příloha_mat_ot</Template>
  <TotalTime>100</TotalTime>
  <Pages>1</Pages>
  <Words>47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 Preslova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Yveta Scharnaglová</dc:creator>
  <cp:lastModifiedBy>Neumann Josef</cp:lastModifiedBy>
  <cp:revision>13</cp:revision>
  <cp:lastPrinted>2013-05-10T06:28:00Z</cp:lastPrinted>
  <dcterms:created xsi:type="dcterms:W3CDTF">2017-05-15T05:52:00Z</dcterms:created>
  <dcterms:modified xsi:type="dcterms:W3CDTF">2018-04-29T17:35:00Z</dcterms:modified>
</cp:coreProperties>
</file>