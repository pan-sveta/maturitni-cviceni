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3F2D8" w14:textId="77777777" w:rsidR="000869BF" w:rsidRDefault="00D71B54" w:rsidP="000869BF">
      <w:pPr>
        <w:pStyle w:val="Nzev"/>
      </w:pPr>
      <w:r>
        <w:t>Text</w:t>
      </w:r>
    </w:p>
    <w:p w14:paraId="0A03F2D9" w14:textId="77777777" w:rsidR="00592EDB" w:rsidRDefault="00592EDB" w:rsidP="00592EDB">
      <w:pPr>
        <w:pStyle w:val="Nadpis1"/>
        <w:ind w:left="567" w:hanging="567"/>
      </w:pPr>
      <w:r w:rsidRPr="00592EDB">
        <w:t>Zadání úlohy</w:t>
      </w:r>
    </w:p>
    <w:p w14:paraId="0A03F2DA" w14:textId="77777777" w:rsidR="00D71B54" w:rsidRDefault="00D71B54" w:rsidP="00D71B54">
      <w:r>
        <w:t>K zadanému heslu z konzole vypište následující rozbor: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51"/>
        <w:gridCol w:w="1951"/>
      </w:tblGrid>
      <w:tr w:rsidR="00D71B54" w:rsidRPr="00D71B54" w14:paraId="0A03F2DD" w14:textId="77777777" w:rsidTr="00C0438F">
        <w:tc>
          <w:tcPr>
            <w:tcW w:w="1951" w:type="dxa"/>
          </w:tcPr>
          <w:p w14:paraId="0A03F2DB" w14:textId="77777777" w:rsidR="00D71B54" w:rsidRPr="00D71B54" w:rsidRDefault="00D71B54" w:rsidP="00D71B54">
            <w:pPr>
              <w:rPr>
                <w:b/>
              </w:rPr>
            </w:pPr>
            <w:r>
              <w:rPr>
                <w:b/>
              </w:rPr>
              <w:t>typ znaku</w:t>
            </w:r>
          </w:p>
        </w:tc>
        <w:tc>
          <w:tcPr>
            <w:tcW w:w="1951" w:type="dxa"/>
          </w:tcPr>
          <w:p w14:paraId="0A03F2DC" w14:textId="77777777" w:rsidR="00D71B54" w:rsidRPr="00D71B54" w:rsidRDefault="00D71B54" w:rsidP="00D71B54">
            <w:pPr>
              <w:rPr>
                <w:b/>
              </w:rPr>
            </w:pPr>
            <w:r>
              <w:rPr>
                <w:b/>
              </w:rPr>
              <w:t>počet</w:t>
            </w:r>
          </w:p>
        </w:tc>
      </w:tr>
      <w:tr w:rsidR="00D71B54" w:rsidRPr="00D71B54" w14:paraId="0A03F2E0" w14:textId="77777777" w:rsidTr="00C0438F">
        <w:tc>
          <w:tcPr>
            <w:tcW w:w="1951" w:type="dxa"/>
          </w:tcPr>
          <w:p w14:paraId="0A03F2DE" w14:textId="77777777" w:rsidR="00D71B54" w:rsidRPr="00D71B54" w:rsidRDefault="00D71B54" w:rsidP="00D71B54">
            <w:r w:rsidRPr="00D71B54">
              <w:t>jakýchkoliv znaků</w:t>
            </w:r>
          </w:p>
        </w:tc>
        <w:tc>
          <w:tcPr>
            <w:tcW w:w="1951" w:type="dxa"/>
          </w:tcPr>
          <w:p w14:paraId="0A03F2DF" w14:textId="77777777" w:rsidR="00D71B54" w:rsidRPr="00D71B54" w:rsidRDefault="00D71B54" w:rsidP="00D71B54"/>
        </w:tc>
      </w:tr>
      <w:tr w:rsidR="00D71B54" w:rsidRPr="00D71B54" w14:paraId="0A03F2E3" w14:textId="77777777" w:rsidTr="00C0438F">
        <w:tc>
          <w:tcPr>
            <w:tcW w:w="1951" w:type="dxa"/>
          </w:tcPr>
          <w:p w14:paraId="0A03F2E1" w14:textId="77777777" w:rsidR="00D71B54" w:rsidRPr="00D71B54" w:rsidRDefault="00D71B54" w:rsidP="00D71B54">
            <w:r w:rsidRPr="00D71B54">
              <w:t>číslice</w:t>
            </w:r>
          </w:p>
        </w:tc>
        <w:tc>
          <w:tcPr>
            <w:tcW w:w="1951" w:type="dxa"/>
          </w:tcPr>
          <w:p w14:paraId="0A03F2E2" w14:textId="77777777" w:rsidR="00D71B54" w:rsidRPr="00D71B54" w:rsidRDefault="00D71B54" w:rsidP="00D71B54"/>
        </w:tc>
      </w:tr>
      <w:tr w:rsidR="00D71B54" w:rsidRPr="00D71B54" w14:paraId="0A03F2E6" w14:textId="77777777" w:rsidTr="00C0438F">
        <w:tc>
          <w:tcPr>
            <w:tcW w:w="1951" w:type="dxa"/>
          </w:tcPr>
          <w:p w14:paraId="0A03F2E4" w14:textId="77777777" w:rsidR="00D71B54" w:rsidRPr="00D71B54" w:rsidRDefault="00D71B54" w:rsidP="00D71B54">
            <w:r w:rsidRPr="00D71B54">
              <w:t>Velká písmena</w:t>
            </w:r>
          </w:p>
        </w:tc>
        <w:tc>
          <w:tcPr>
            <w:tcW w:w="1951" w:type="dxa"/>
          </w:tcPr>
          <w:p w14:paraId="0A03F2E5" w14:textId="77777777" w:rsidR="00D71B54" w:rsidRPr="00D71B54" w:rsidRDefault="00D71B54" w:rsidP="00D71B54"/>
        </w:tc>
      </w:tr>
      <w:tr w:rsidR="00D71B54" w:rsidRPr="00D71B54" w14:paraId="0A03F2E9" w14:textId="77777777" w:rsidTr="00C0438F">
        <w:tc>
          <w:tcPr>
            <w:tcW w:w="1951" w:type="dxa"/>
          </w:tcPr>
          <w:p w14:paraId="0A03F2E7" w14:textId="77777777" w:rsidR="00D71B54" w:rsidRPr="00D71B54" w:rsidRDefault="00D71B54" w:rsidP="00D71B54">
            <w:r w:rsidRPr="00D71B54">
              <w:t>Malá písmena</w:t>
            </w:r>
          </w:p>
        </w:tc>
        <w:tc>
          <w:tcPr>
            <w:tcW w:w="1951" w:type="dxa"/>
          </w:tcPr>
          <w:p w14:paraId="0A03F2E8" w14:textId="77777777" w:rsidR="00D71B54" w:rsidRPr="00D71B54" w:rsidRDefault="00D71B54" w:rsidP="00D71B54"/>
        </w:tc>
      </w:tr>
      <w:tr w:rsidR="00D71B54" w:rsidRPr="00D71B54" w14:paraId="0A03F2EC" w14:textId="77777777" w:rsidTr="00C0438F">
        <w:tc>
          <w:tcPr>
            <w:tcW w:w="1951" w:type="dxa"/>
          </w:tcPr>
          <w:p w14:paraId="0A03F2EA" w14:textId="77777777" w:rsidR="00D71B54" w:rsidRPr="00D71B54" w:rsidRDefault="00D71B54" w:rsidP="00D71B54">
            <w:r w:rsidRPr="00D71B54">
              <w:t>Řídící znaky</w:t>
            </w:r>
          </w:p>
        </w:tc>
        <w:tc>
          <w:tcPr>
            <w:tcW w:w="1951" w:type="dxa"/>
          </w:tcPr>
          <w:p w14:paraId="0A03F2EB" w14:textId="77777777" w:rsidR="00D71B54" w:rsidRPr="00D71B54" w:rsidRDefault="00D71B54" w:rsidP="00D71B54"/>
        </w:tc>
      </w:tr>
      <w:tr w:rsidR="00D71B54" w:rsidRPr="00D71B54" w14:paraId="0A03F2EF" w14:textId="77777777" w:rsidTr="00C0438F">
        <w:tc>
          <w:tcPr>
            <w:tcW w:w="1951" w:type="dxa"/>
          </w:tcPr>
          <w:p w14:paraId="0A03F2ED" w14:textId="77777777" w:rsidR="00D71B54" w:rsidRPr="00D71B54" w:rsidRDefault="00D71B54" w:rsidP="00D71B54">
            <w:r w:rsidRPr="00D71B54">
              <w:t>Speciální znaky</w:t>
            </w:r>
          </w:p>
        </w:tc>
        <w:tc>
          <w:tcPr>
            <w:tcW w:w="1951" w:type="dxa"/>
          </w:tcPr>
          <w:p w14:paraId="0A03F2EE" w14:textId="77777777" w:rsidR="00D71B54" w:rsidRPr="00D71B54" w:rsidRDefault="00D71B54" w:rsidP="00D71B54"/>
        </w:tc>
      </w:tr>
    </w:tbl>
    <w:p w14:paraId="45F0B810" w14:textId="77777777" w:rsidR="006E361A" w:rsidRDefault="006E361A" w:rsidP="006E361A">
      <w:pPr>
        <w:pStyle w:val="Bezmezer"/>
      </w:pPr>
      <w:bookmarkStart w:id="0" w:name="_GoBack"/>
      <w:bookmarkEnd w:id="0"/>
    </w:p>
    <w:p w14:paraId="33E8E913" w14:textId="6E854F08" w:rsidR="006E361A" w:rsidRDefault="006E361A" w:rsidP="006E361A">
      <w:pPr>
        <w:pStyle w:val="Nadpis1"/>
        <w:ind w:left="567" w:hanging="567"/>
      </w:pPr>
      <w:r>
        <w:t>Doplňující otázky</w:t>
      </w:r>
    </w:p>
    <w:p w14:paraId="5595CA78" w14:textId="571481CC" w:rsidR="006E361A" w:rsidRPr="006E361A" w:rsidRDefault="006E361A" w:rsidP="006E361A">
      <w:pPr>
        <w:rPr>
          <w:lang w:eastAsia="en-US"/>
        </w:rPr>
      </w:pPr>
      <w:r>
        <w:rPr>
          <w:lang w:eastAsia="en-US"/>
        </w:rPr>
        <w:t>K čemu slouží metoda Split? Jak lze využít metody Format? Čím se liší metody StartsWith (EndsWith) od IndexOf (LastIndexOf)? K čemu slouží třída StringBuilder?</w:t>
      </w:r>
    </w:p>
    <w:sectPr w:rsidR="006E361A" w:rsidRPr="006E361A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E1269" w14:textId="77777777" w:rsidR="001457B2" w:rsidRDefault="001457B2">
      <w:r>
        <w:separator/>
      </w:r>
    </w:p>
  </w:endnote>
  <w:endnote w:type="continuationSeparator" w:id="0">
    <w:p w14:paraId="58F59B40" w14:textId="77777777" w:rsidR="001457B2" w:rsidRDefault="00145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3F2F7" w14:textId="77777777" w:rsidR="002C2EBF" w:rsidRPr="0033055C" w:rsidRDefault="001457B2" w:rsidP="0033055C">
    <w:pPr>
      <w:pStyle w:val="Zpat"/>
    </w:pPr>
    <w:r>
      <w:fldChar w:fldCharType="begin"/>
    </w:r>
    <w:r>
      <w:instrText xml:space="preserve"> FILENAME   \* MERGEFORMAT </w:instrText>
    </w:r>
    <w:r>
      <w:fldChar w:fldCharType="separate"/>
    </w:r>
    <w:r w:rsidR="006A437D">
      <w:rPr>
        <w:noProof/>
      </w:rPr>
      <w:t>P</w:t>
    </w:r>
    <w:r w:rsidR="00A275AD">
      <w:rPr>
        <w:noProof/>
      </w:rPr>
      <w:t>11</w:t>
    </w:r>
    <w:r w:rsidR="006A437D">
      <w:rPr>
        <w:noProof/>
      </w:rPr>
      <w:t>.docx</w:t>
    </w:r>
    <w:r>
      <w:rPr>
        <w:noProof/>
      </w:rPr>
      <w:fldChar w:fldCharType="end"/>
    </w:r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BB42C3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9CD86" w14:textId="77777777" w:rsidR="001457B2" w:rsidRDefault="001457B2">
      <w:r>
        <w:separator/>
      </w:r>
    </w:p>
  </w:footnote>
  <w:footnote w:type="continuationSeparator" w:id="0">
    <w:p w14:paraId="09A7E258" w14:textId="77777777" w:rsidR="001457B2" w:rsidRDefault="00145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1457B2"/>
    <w:rsid w:val="00211936"/>
    <w:rsid w:val="002727D2"/>
    <w:rsid w:val="002A5B04"/>
    <w:rsid w:val="002C2EBF"/>
    <w:rsid w:val="002F4F3C"/>
    <w:rsid w:val="00311C86"/>
    <w:rsid w:val="0032308E"/>
    <w:rsid w:val="0033055C"/>
    <w:rsid w:val="00334E06"/>
    <w:rsid w:val="003A4893"/>
    <w:rsid w:val="003F40C8"/>
    <w:rsid w:val="00401663"/>
    <w:rsid w:val="004A4D8C"/>
    <w:rsid w:val="004C20BC"/>
    <w:rsid w:val="004C4093"/>
    <w:rsid w:val="004E3F4A"/>
    <w:rsid w:val="004E69E0"/>
    <w:rsid w:val="00534E80"/>
    <w:rsid w:val="00592EDB"/>
    <w:rsid w:val="005A7AD2"/>
    <w:rsid w:val="006164A5"/>
    <w:rsid w:val="00625CFE"/>
    <w:rsid w:val="00662A4D"/>
    <w:rsid w:val="00663B7A"/>
    <w:rsid w:val="00674A26"/>
    <w:rsid w:val="006807E1"/>
    <w:rsid w:val="006A437D"/>
    <w:rsid w:val="006B4112"/>
    <w:rsid w:val="006E361A"/>
    <w:rsid w:val="00720788"/>
    <w:rsid w:val="00722F3A"/>
    <w:rsid w:val="00724E38"/>
    <w:rsid w:val="0079757D"/>
    <w:rsid w:val="007F1E1E"/>
    <w:rsid w:val="008837A3"/>
    <w:rsid w:val="00885E39"/>
    <w:rsid w:val="008945F5"/>
    <w:rsid w:val="008A1D29"/>
    <w:rsid w:val="008D3725"/>
    <w:rsid w:val="008F2705"/>
    <w:rsid w:val="00930ED0"/>
    <w:rsid w:val="0094213D"/>
    <w:rsid w:val="00986297"/>
    <w:rsid w:val="009C32B8"/>
    <w:rsid w:val="009C3CBB"/>
    <w:rsid w:val="00A0553F"/>
    <w:rsid w:val="00A201D7"/>
    <w:rsid w:val="00A275AD"/>
    <w:rsid w:val="00A86EE7"/>
    <w:rsid w:val="00B12F06"/>
    <w:rsid w:val="00B84D7B"/>
    <w:rsid w:val="00B857C9"/>
    <w:rsid w:val="00BB42C3"/>
    <w:rsid w:val="00BF65D1"/>
    <w:rsid w:val="00C01DD2"/>
    <w:rsid w:val="00CC5593"/>
    <w:rsid w:val="00CD5B89"/>
    <w:rsid w:val="00D26197"/>
    <w:rsid w:val="00D71B54"/>
    <w:rsid w:val="00DB6D3F"/>
    <w:rsid w:val="00E11573"/>
    <w:rsid w:val="00EB2449"/>
    <w:rsid w:val="00F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03F2CE"/>
  <w15:docId w15:val="{329D2F37-E173-4668-9BBD-98F437A3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FE1DF44-6E99-4387-8E15-C5A31116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92</TotalTime>
  <Pages>1</Pages>
  <Words>52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13</cp:revision>
  <cp:lastPrinted>2013-05-10T06:28:00Z</cp:lastPrinted>
  <dcterms:created xsi:type="dcterms:W3CDTF">2017-05-15T05:52:00Z</dcterms:created>
  <dcterms:modified xsi:type="dcterms:W3CDTF">2018-04-29T17:03:00Z</dcterms:modified>
</cp:coreProperties>
</file>