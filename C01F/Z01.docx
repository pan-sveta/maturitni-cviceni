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0869BF" w:rsidP="000869BF">
      <w:pPr>
        <w:pStyle w:val="Nzev"/>
      </w:pPr>
      <w:r>
        <w:t>Algoritmizace</w:t>
      </w:r>
    </w:p>
    <w:p w:rsidR="000869BF" w:rsidRPr="000869BF" w:rsidRDefault="000869BF" w:rsidP="00EB2449">
      <w:pPr>
        <w:pStyle w:val="Nadpis1"/>
        <w:ind w:left="567" w:hanging="567"/>
      </w:pPr>
      <w:r w:rsidRPr="000869BF">
        <w:t>Zadání úlohy</w:t>
      </w:r>
    </w:p>
    <w:p w:rsidR="000869BF" w:rsidRDefault="000869BF" w:rsidP="000869BF">
      <w:pPr>
        <w:rPr>
          <w:lang w:eastAsia="en-US"/>
        </w:rPr>
      </w:pPr>
      <w:r>
        <w:rPr>
          <w:lang w:eastAsia="en-US"/>
        </w:rPr>
        <w:t>K zadanému polynomu druhého stupně ve tvaru ax</w:t>
      </w:r>
      <w:r w:rsidRPr="00930ED0">
        <w:rPr>
          <w:vertAlign w:val="superscript"/>
          <w:lang w:eastAsia="en-US"/>
        </w:rPr>
        <w:t>2</w:t>
      </w:r>
      <w:r>
        <w:rPr>
          <w:lang w:eastAsia="en-US"/>
        </w:rPr>
        <w:t xml:space="preserve"> + b</w:t>
      </w:r>
      <w:bookmarkStart w:id="0" w:name="_GoBack"/>
      <w:bookmarkEnd w:id="0"/>
      <w:r>
        <w:rPr>
          <w:lang w:eastAsia="en-US"/>
        </w:rPr>
        <w:t>x + c = 0, kde koeficienty a, b, c představují reálná (desetinná) čísla, najděte všechna x dávající výslednou hodnotu polynomu rovnou nule.</w:t>
      </w:r>
    </w:p>
    <w:p w:rsidR="000869BF" w:rsidRDefault="00930ED0" w:rsidP="000869BF">
      <w:pPr>
        <w:rPr>
          <w:lang w:eastAsia="en-US"/>
        </w:rPr>
      </w:pPr>
      <w:r>
        <w:rPr>
          <w:lang w:eastAsia="en-US"/>
        </w:rPr>
        <w:t>K</w:t>
      </w:r>
      <w:r w:rsidR="000869BF">
        <w:rPr>
          <w:lang w:eastAsia="en-US"/>
        </w:rPr>
        <w:t xml:space="preserve"> rozbor</w:t>
      </w:r>
      <w:r>
        <w:rPr>
          <w:lang w:eastAsia="en-US"/>
        </w:rPr>
        <w:t>u</w:t>
      </w:r>
      <w:r w:rsidR="000869BF">
        <w:rPr>
          <w:lang w:eastAsia="en-US"/>
        </w:rPr>
        <w:t xml:space="preserve"> možných řešení zvolte rozhodovací tabulku se čtyřmi sloupci (a, b, c, řešení). V řádcích tabulky je kombinace nulových a nenulových hodnot koeficientů s popisem odpovídajícího řešení.</w:t>
      </w:r>
    </w:p>
    <w:p w:rsidR="000869BF" w:rsidRDefault="000869BF" w:rsidP="000869BF">
      <w:pPr>
        <w:rPr>
          <w:lang w:eastAsia="en-US"/>
        </w:rPr>
      </w:pPr>
      <w:r>
        <w:rPr>
          <w:lang w:eastAsia="en-US"/>
        </w:rPr>
        <w:t>Řešením je konzolová aplikace, kde vedle třídy Program je pomocná třída Kalkulace, ve které se provedou všechny výpočty formou níže uvedených metod.</w:t>
      </w:r>
    </w:p>
    <w:tbl>
      <w:tblPr>
        <w:tblStyle w:val="Mkatabulky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827"/>
        <w:gridCol w:w="3260"/>
      </w:tblGrid>
      <w:tr w:rsidR="00EB2449" w:rsidRPr="00EB2449" w:rsidTr="00EB2449">
        <w:tc>
          <w:tcPr>
            <w:tcW w:w="2694" w:type="dxa"/>
          </w:tcPr>
          <w:p w:rsidR="00EB2449" w:rsidRPr="00EB2449" w:rsidRDefault="00EB2449" w:rsidP="00EB2449">
            <w:r w:rsidRPr="00EB2449">
              <w:t>procedura</w:t>
            </w:r>
          </w:p>
        </w:tc>
        <w:tc>
          <w:tcPr>
            <w:tcW w:w="3827" w:type="dxa"/>
          </w:tcPr>
          <w:p w:rsidR="00EB2449" w:rsidRPr="00EB2449" w:rsidRDefault="00EB2449" w:rsidP="00EB2449">
            <w:r w:rsidRPr="00EB2449">
              <w:t>vstup</w:t>
            </w:r>
          </w:p>
        </w:tc>
        <w:tc>
          <w:tcPr>
            <w:tcW w:w="3260" w:type="dxa"/>
          </w:tcPr>
          <w:p w:rsidR="00EB2449" w:rsidRPr="00EB2449" w:rsidRDefault="00EB2449" w:rsidP="00EB2449">
            <w:r w:rsidRPr="00EB2449">
              <w:t>výstup</w:t>
            </w:r>
          </w:p>
        </w:tc>
      </w:tr>
      <w:tr w:rsidR="00EB2449" w:rsidRPr="00EB2449" w:rsidTr="00EB2449">
        <w:tc>
          <w:tcPr>
            <w:tcW w:w="2694" w:type="dxa"/>
          </w:tcPr>
          <w:p w:rsidR="00EB2449" w:rsidRPr="00EB2449" w:rsidRDefault="00EB2449" w:rsidP="00EB2449">
            <w:r w:rsidRPr="00EB2449">
              <w:t>ZadatKoeficient</w:t>
            </w:r>
          </w:p>
        </w:tc>
        <w:tc>
          <w:tcPr>
            <w:tcW w:w="3827" w:type="dxa"/>
          </w:tcPr>
          <w:p w:rsidR="00EB2449" w:rsidRPr="00EB2449" w:rsidRDefault="00EB2449" w:rsidP="00EB2449">
            <w:r w:rsidRPr="00EB2449">
              <w:t>string zprava</w:t>
            </w:r>
          </w:p>
        </w:tc>
        <w:tc>
          <w:tcPr>
            <w:tcW w:w="3260" w:type="dxa"/>
          </w:tcPr>
          <w:p w:rsidR="00EB2449" w:rsidRPr="00EB2449" w:rsidRDefault="00EB2449" w:rsidP="00EB2449">
            <w:pPr>
              <w:jc w:val="left"/>
            </w:pPr>
            <w:r w:rsidRPr="00EB2449">
              <w:t xml:space="preserve">out double koeficient, </w:t>
            </w:r>
            <w:r w:rsidRPr="00EB2449">
              <w:br/>
              <w:t>out bool IsKoeficientNula</w:t>
            </w:r>
          </w:p>
        </w:tc>
      </w:tr>
      <w:tr w:rsidR="00EB2449" w:rsidRPr="00EB2449" w:rsidTr="00EB2449">
        <w:tc>
          <w:tcPr>
            <w:tcW w:w="2694" w:type="dxa"/>
          </w:tcPr>
          <w:p w:rsidR="00EB2449" w:rsidRPr="00EB2449" w:rsidRDefault="00EB2449" w:rsidP="00EB2449">
            <w:r w:rsidRPr="00EB2449">
              <w:t>ResitKvadratickaRovnice</w:t>
            </w:r>
          </w:p>
        </w:tc>
        <w:tc>
          <w:tcPr>
            <w:tcW w:w="3827" w:type="dxa"/>
          </w:tcPr>
          <w:p w:rsidR="00EB2449" w:rsidRPr="00EB2449" w:rsidRDefault="00EB2449" w:rsidP="00EB2449">
            <w:r w:rsidRPr="00EB2449">
              <w:t>double a, double b, double c,</w:t>
            </w:r>
            <w:r w:rsidRPr="00EB2449">
              <w:br/>
              <w:t>bool aNula, bool bNula, bool cNula</w:t>
            </w:r>
          </w:p>
        </w:tc>
        <w:tc>
          <w:tcPr>
            <w:tcW w:w="3260" w:type="dxa"/>
          </w:tcPr>
          <w:p w:rsidR="00EB2449" w:rsidRPr="00EB2449" w:rsidRDefault="00EB2449" w:rsidP="00EB2449">
            <w:r w:rsidRPr="00EB2449">
              <w:t>out string  reseni</w:t>
            </w:r>
          </w:p>
        </w:tc>
      </w:tr>
      <w:tr w:rsidR="00EB2449" w:rsidRPr="00EB2449" w:rsidTr="00EB2449">
        <w:tc>
          <w:tcPr>
            <w:tcW w:w="2694" w:type="dxa"/>
          </w:tcPr>
          <w:p w:rsidR="00EB2449" w:rsidRPr="00EB2449" w:rsidRDefault="00EB2449" w:rsidP="00EB2449">
            <w:r w:rsidRPr="00EB2449">
              <w:t>ResitPolynom</w:t>
            </w:r>
          </w:p>
        </w:tc>
        <w:tc>
          <w:tcPr>
            <w:tcW w:w="3827" w:type="dxa"/>
          </w:tcPr>
          <w:p w:rsidR="00EB2449" w:rsidRPr="00EB2449" w:rsidRDefault="00EB2449" w:rsidP="00EB2449">
            <w:r w:rsidRPr="00EB2449">
              <w:t>double a, double b, double c</w:t>
            </w:r>
          </w:p>
        </w:tc>
        <w:tc>
          <w:tcPr>
            <w:tcW w:w="3260" w:type="dxa"/>
          </w:tcPr>
          <w:p w:rsidR="00EB2449" w:rsidRPr="00EB2449" w:rsidRDefault="00EB2449" w:rsidP="00EB2449">
            <w:r w:rsidRPr="00EB2449">
              <w:t>out string  reseni</w:t>
            </w:r>
          </w:p>
        </w:tc>
      </w:tr>
    </w:tbl>
    <w:p w:rsidR="00EB2449" w:rsidRDefault="00EB2449" w:rsidP="00EB2449">
      <w:pPr>
        <w:spacing w:before="120"/>
        <w:rPr>
          <w:lang w:eastAsia="en-US"/>
        </w:rPr>
      </w:pPr>
      <w:r>
        <w:rPr>
          <w:lang w:eastAsia="en-US"/>
        </w:rPr>
        <w:t>Vlastní výpočet řešení se provede v hlavní třídě Program, kde se otestuje správnost algoritmu zadáním různých kombinací dat formou nekonečného cyklu.</w:t>
      </w:r>
    </w:p>
    <w:p w:rsidR="00EB2449" w:rsidRPr="000869BF" w:rsidRDefault="00EB2449" w:rsidP="00EB2449">
      <w:pPr>
        <w:rPr>
          <w:lang w:eastAsia="en-US"/>
        </w:rPr>
      </w:pPr>
      <w:r>
        <w:rPr>
          <w:lang w:eastAsia="en-US"/>
        </w:rPr>
        <w:t>Řešení má splnit základní požadavky kvalitního algoritmu! Vysvětlete je!</w:t>
      </w:r>
    </w:p>
    <w:p w:rsidR="00EB2449" w:rsidRDefault="00EB2449" w:rsidP="00EB2449">
      <w:pPr>
        <w:pStyle w:val="Nadpis1"/>
        <w:keepLines/>
        <w:ind w:left="567" w:hanging="567"/>
      </w:pPr>
      <w:r>
        <w:t>Tabulka možných kombinací koeficientů</w:t>
      </w:r>
    </w:p>
    <w:tbl>
      <w:tblPr>
        <w:tblStyle w:val="Mkatabul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276"/>
        <w:gridCol w:w="5669"/>
      </w:tblGrid>
      <w:tr w:rsidR="00EB2449" w:rsidRPr="00EB2449" w:rsidTr="002A0328">
        <w:tc>
          <w:tcPr>
            <w:tcW w:w="851" w:type="dxa"/>
          </w:tcPr>
          <w:p w:rsidR="00EB2449" w:rsidRPr="00EB2449" w:rsidRDefault="00EB2449" w:rsidP="00EB2449">
            <w:pPr>
              <w:jc w:val="center"/>
            </w:pPr>
          </w:p>
        </w:tc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a</w:t>
            </w:r>
          </w:p>
        </w:tc>
        <w:tc>
          <w:tcPr>
            <w:tcW w:w="1134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b</w:t>
            </w:r>
          </w:p>
        </w:tc>
        <w:tc>
          <w:tcPr>
            <w:tcW w:w="1276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c</w:t>
            </w:r>
          </w:p>
        </w:tc>
        <w:tc>
          <w:tcPr>
            <w:tcW w:w="5669" w:type="dxa"/>
          </w:tcPr>
          <w:p w:rsidR="00EB2449" w:rsidRPr="002A0328" w:rsidRDefault="00EB2449" w:rsidP="00EB2449">
            <w:pPr>
              <w:rPr>
                <w:b/>
              </w:rPr>
            </w:pPr>
            <w:r w:rsidRPr="002A0328">
              <w:rPr>
                <w:b/>
              </w:rPr>
              <w:t>popis řešení</w:t>
            </w:r>
          </w:p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1</w:t>
            </w:r>
          </w:p>
        </w:tc>
        <w:tc>
          <w:tcPr>
            <w:tcW w:w="851" w:type="dxa"/>
          </w:tcPr>
          <w:p w:rsidR="00EB2449" w:rsidRPr="00EB2449" w:rsidRDefault="00EB2449" w:rsidP="00EB244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EB2449" w:rsidRPr="00EB2449" w:rsidRDefault="00EB2449" w:rsidP="00EB244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B2449" w:rsidRPr="00EB2449" w:rsidRDefault="00EB2449" w:rsidP="00EB2449">
            <w:pPr>
              <w:jc w:val="center"/>
            </w:pPr>
            <w:r>
              <w:t>0</w:t>
            </w:r>
          </w:p>
        </w:tc>
        <w:tc>
          <w:tcPr>
            <w:tcW w:w="5669" w:type="dxa"/>
          </w:tcPr>
          <w:p w:rsidR="00EB2449" w:rsidRPr="00EB2449" w:rsidRDefault="00EB2449" w:rsidP="002A0328">
            <w:r>
              <w:t>nekonečně řešení</w:t>
            </w:r>
            <w:r w:rsidR="002A0328">
              <w:t xml:space="preserve"> =&gt; 0*x</w:t>
            </w:r>
            <w:r w:rsidR="002A0328">
              <w:rPr>
                <w:vertAlign w:val="superscript"/>
              </w:rPr>
              <w:t>2</w:t>
            </w:r>
            <w:r w:rsidR="002A0328">
              <w:t>+0x+0 = 0</w:t>
            </w:r>
          </w:p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2</w:t>
            </w:r>
          </w:p>
        </w:tc>
        <w:tc>
          <w:tcPr>
            <w:tcW w:w="851" w:type="dxa"/>
          </w:tcPr>
          <w:p w:rsidR="00EB2449" w:rsidRPr="00EB2449" w:rsidRDefault="00EB2449" w:rsidP="00EB244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EB2449" w:rsidRPr="00EB2449" w:rsidRDefault="00EB2449" w:rsidP="00EB244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3</w:t>
            </w:r>
          </w:p>
        </w:tc>
        <w:tc>
          <w:tcPr>
            <w:tcW w:w="851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4</w:t>
            </w:r>
          </w:p>
        </w:tc>
        <w:tc>
          <w:tcPr>
            <w:tcW w:w="851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5</w:t>
            </w:r>
          </w:p>
        </w:tc>
        <w:tc>
          <w:tcPr>
            <w:tcW w:w="851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6</w:t>
            </w:r>
          </w:p>
        </w:tc>
        <w:tc>
          <w:tcPr>
            <w:tcW w:w="851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7</w:t>
            </w:r>
          </w:p>
        </w:tc>
        <w:tc>
          <w:tcPr>
            <w:tcW w:w="851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  <w:tr w:rsidR="00EB2449" w:rsidRPr="00EB2449" w:rsidTr="002A0328">
        <w:tc>
          <w:tcPr>
            <w:tcW w:w="851" w:type="dxa"/>
          </w:tcPr>
          <w:p w:rsidR="00EB2449" w:rsidRPr="002A0328" w:rsidRDefault="00EB2449" w:rsidP="00EB2449">
            <w:pPr>
              <w:jc w:val="center"/>
              <w:rPr>
                <w:b/>
              </w:rPr>
            </w:pPr>
            <w:r w:rsidRPr="002A0328">
              <w:rPr>
                <w:b/>
              </w:rPr>
              <w:t>8</w:t>
            </w:r>
          </w:p>
        </w:tc>
        <w:tc>
          <w:tcPr>
            <w:tcW w:w="851" w:type="dxa"/>
          </w:tcPr>
          <w:p w:rsidR="00EB2449" w:rsidRPr="00EB2449" w:rsidRDefault="004E69E0" w:rsidP="00EB2449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B2449" w:rsidRPr="00EB2449" w:rsidRDefault="004E69E0" w:rsidP="00EB2449">
            <w:pPr>
              <w:jc w:val="center"/>
            </w:pPr>
            <w:r>
              <w:t>0</w:t>
            </w:r>
          </w:p>
        </w:tc>
        <w:tc>
          <w:tcPr>
            <w:tcW w:w="5669" w:type="dxa"/>
          </w:tcPr>
          <w:p w:rsidR="00EB2449" w:rsidRPr="00EB2449" w:rsidRDefault="00EB2449" w:rsidP="00EB2449"/>
        </w:tc>
      </w:tr>
    </w:tbl>
    <w:p w:rsidR="00EB2449" w:rsidRDefault="00EB2449" w:rsidP="00EB2449">
      <w:pPr>
        <w:spacing w:before="120"/>
        <w:rPr>
          <w:lang w:eastAsia="en-US"/>
        </w:rPr>
      </w:pPr>
      <w:r w:rsidRPr="00EB2449">
        <w:rPr>
          <w:lang w:eastAsia="en-US"/>
        </w:rPr>
        <w:t xml:space="preserve">kde </w:t>
      </w:r>
      <w:r>
        <w:rPr>
          <w:lang w:eastAsia="en-US"/>
        </w:rPr>
        <w:t>x</w:t>
      </w:r>
      <w:r w:rsidRPr="00EB2449">
        <w:rPr>
          <w:lang w:eastAsia="en-US"/>
        </w:rPr>
        <w:t xml:space="preserve"> označuje nenulovost a 0 pak nulovost</w:t>
      </w:r>
    </w:p>
    <w:p w:rsidR="004E69E0" w:rsidRPr="00EB2449" w:rsidRDefault="004E69E0" w:rsidP="00EB2449">
      <w:pPr>
        <w:spacing w:before="120"/>
        <w:rPr>
          <w:lang w:eastAsia="en-US"/>
        </w:rPr>
      </w:pPr>
      <w:r>
        <w:rPr>
          <w:lang w:eastAsia="en-US"/>
        </w:rPr>
        <w:t>Doplňte v tabulce sloupec popis řešení</w:t>
      </w:r>
    </w:p>
    <w:p w:rsidR="009C3CBB" w:rsidRDefault="009C3CBB" w:rsidP="00EB2449">
      <w:pPr>
        <w:pStyle w:val="Nadpis1"/>
      </w:pPr>
      <w:r>
        <w:br w:type="page"/>
      </w:r>
    </w:p>
    <w:p w:rsidR="00885E39" w:rsidRDefault="00930ED0" w:rsidP="00930ED0">
      <w:pPr>
        <w:pStyle w:val="Nadpis1"/>
        <w:keepLines/>
        <w:ind w:left="567" w:hanging="567"/>
      </w:pPr>
      <w:r>
        <w:lastRenderedPageBreak/>
        <w:t>Ukázky použitého kódu v úloze</w:t>
      </w:r>
    </w:p>
    <w:p w:rsidR="006807E1" w:rsidRPr="006807E1" w:rsidRDefault="006807E1" w:rsidP="006807E1">
      <w:pPr>
        <w:pStyle w:val="Nadpis2"/>
        <w:numPr>
          <w:ilvl w:val="0"/>
          <w:numId w:val="9"/>
        </w:numPr>
        <w:ind w:left="567" w:hanging="567"/>
      </w:pPr>
      <w:r>
        <w:t>Zadání koeficientu</w:t>
      </w:r>
    </w:p>
    <w:p w:rsidR="00930ED0" w:rsidRDefault="00930ED0" w:rsidP="00930ED0">
      <w:pPr>
        <w:pStyle w:val="Bezmezer"/>
      </w:pPr>
      <w:r>
        <w:t>public static void ZadejKoeficient(string zprava, out double koeficient, out bool IsKoeficientNula)</w:t>
      </w:r>
    </w:p>
    <w:p w:rsidR="00930ED0" w:rsidRDefault="00930ED0" w:rsidP="00930ED0">
      <w:pPr>
        <w:pStyle w:val="Bezmezer"/>
      </w:pPr>
      <w:r>
        <w:t>{</w:t>
      </w:r>
    </w:p>
    <w:p w:rsidR="00930ED0" w:rsidRDefault="00930ED0" w:rsidP="00930ED0">
      <w:pPr>
        <w:pStyle w:val="Bezmezer"/>
        <w:ind w:firstLine="708"/>
      </w:pPr>
      <w:r>
        <w:t>string mujText;</w:t>
      </w:r>
    </w:p>
    <w:p w:rsidR="00930ED0" w:rsidRDefault="00930ED0" w:rsidP="00930ED0">
      <w:pPr>
        <w:pStyle w:val="Bezmezer"/>
        <w:ind w:firstLine="708"/>
      </w:pPr>
      <w:r>
        <w:t>bool chyba;</w:t>
      </w:r>
    </w:p>
    <w:p w:rsidR="00930ED0" w:rsidRDefault="00930ED0" w:rsidP="00930ED0">
      <w:pPr>
        <w:pStyle w:val="Bezmezer"/>
        <w:ind w:firstLine="708"/>
      </w:pPr>
      <w:r>
        <w:t>do</w:t>
      </w:r>
    </w:p>
    <w:p w:rsidR="00930ED0" w:rsidRDefault="00930ED0" w:rsidP="00930ED0">
      <w:pPr>
        <w:pStyle w:val="Bezmezer"/>
        <w:ind w:firstLine="708"/>
      </w:pPr>
      <w:r>
        <w:t>{</w:t>
      </w:r>
    </w:p>
    <w:p w:rsidR="00930ED0" w:rsidRDefault="00930ED0" w:rsidP="00930ED0">
      <w:pPr>
        <w:pStyle w:val="Bezmezer"/>
        <w:ind w:left="708" w:firstLine="708"/>
      </w:pPr>
      <w:r>
        <w:t>Console.Write("Zadej {0}: ", zprava);</w:t>
      </w:r>
    </w:p>
    <w:p w:rsidR="00930ED0" w:rsidRDefault="00930ED0" w:rsidP="00930ED0">
      <w:pPr>
        <w:pStyle w:val="Bezmezer"/>
        <w:ind w:left="708" w:firstLine="708"/>
      </w:pPr>
      <w:r>
        <w:t>mujText = Console.ReadLine();</w:t>
      </w:r>
    </w:p>
    <w:p w:rsidR="00930ED0" w:rsidRDefault="00930ED0" w:rsidP="00930ED0">
      <w:pPr>
        <w:pStyle w:val="Bezmezer"/>
        <w:ind w:left="708" w:firstLine="708"/>
      </w:pPr>
      <w:r>
        <w:t>chyba = !double.TryParse(mujText, out koeficient);</w:t>
      </w:r>
    </w:p>
    <w:p w:rsidR="00930ED0" w:rsidRDefault="00930ED0" w:rsidP="00930ED0">
      <w:pPr>
        <w:pStyle w:val="Bezmezer"/>
        <w:ind w:firstLine="708"/>
      </w:pPr>
      <w:r>
        <w:t>} while (chyba);</w:t>
      </w:r>
    </w:p>
    <w:p w:rsidR="00930ED0" w:rsidRDefault="00930ED0" w:rsidP="00930ED0">
      <w:pPr>
        <w:pStyle w:val="Bezmezer"/>
      </w:pPr>
      <w:r>
        <w:tab/>
      </w:r>
    </w:p>
    <w:p w:rsidR="00930ED0" w:rsidRDefault="00930ED0" w:rsidP="00930ED0">
      <w:pPr>
        <w:pStyle w:val="Bezmezer"/>
      </w:pPr>
      <w:r>
        <w:tab/>
        <w:t>IsKoeficientNula = false;</w:t>
      </w:r>
    </w:p>
    <w:p w:rsidR="00930ED0" w:rsidRDefault="00930ED0" w:rsidP="00930ED0">
      <w:pPr>
        <w:pStyle w:val="Bezmezer"/>
        <w:ind w:firstLine="708"/>
      </w:pPr>
      <w:r>
        <w:t>if (koeficient == 0)</w:t>
      </w:r>
    </w:p>
    <w:p w:rsidR="00930ED0" w:rsidRDefault="00930ED0" w:rsidP="00930ED0">
      <w:pPr>
        <w:pStyle w:val="Bezmezer"/>
        <w:ind w:firstLine="708"/>
      </w:pPr>
      <w:r>
        <w:t>{</w:t>
      </w:r>
    </w:p>
    <w:p w:rsidR="00930ED0" w:rsidRDefault="00930ED0" w:rsidP="00930ED0">
      <w:pPr>
        <w:pStyle w:val="Bezmezer"/>
        <w:ind w:left="708" w:firstLine="708"/>
      </w:pPr>
      <w:r>
        <w:t>IsKoeficientNula = true;</w:t>
      </w:r>
    </w:p>
    <w:p w:rsidR="00930ED0" w:rsidRDefault="00930ED0" w:rsidP="00930ED0">
      <w:pPr>
        <w:pStyle w:val="Bezmezer"/>
        <w:ind w:firstLine="708"/>
      </w:pPr>
      <w:r>
        <w:t>}</w:t>
      </w:r>
    </w:p>
    <w:p w:rsidR="00930ED0" w:rsidRDefault="00930ED0" w:rsidP="00930ED0">
      <w:pPr>
        <w:pStyle w:val="Bezmezer"/>
        <w:spacing w:after="120"/>
      </w:pPr>
      <w:r>
        <w:t>}</w:t>
      </w:r>
    </w:p>
    <w:p w:rsidR="006807E1" w:rsidRDefault="006807E1" w:rsidP="006807E1">
      <w:pPr>
        <w:pStyle w:val="Nadpis2"/>
      </w:pPr>
      <w:r>
        <w:t>Řešení kvadratické rovnice</w:t>
      </w:r>
    </w:p>
    <w:p w:rsidR="00930ED0" w:rsidRPr="00930ED0" w:rsidRDefault="00930ED0" w:rsidP="00930ED0">
      <w:pPr>
        <w:pStyle w:val="Bezmezer"/>
      </w:pPr>
      <w:r w:rsidRPr="00930ED0">
        <w:t>public static void ResitKvadratickaRovnice(double a, double b, double c, out string reseni)</w:t>
      </w:r>
    </w:p>
    <w:p w:rsidR="00930ED0" w:rsidRPr="00930ED0" w:rsidRDefault="00930ED0" w:rsidP="00930ED0">
      <w:pPr>
        <w:pStyle w:val="Bezmezer"/>
      </w:pPr>
      <w:r w:rsidRPr="00930ED0">
        <w:t>{</w:t>
      </w:r>
    </w:p>
    <w:p w:rsidR="00930ED0" w:rsidRPr="00930ED0" w:rsidRDefault="00930ED0" w:rsidP="00930ED0">
      <w:pPr>
        <w:pStyle w:val="Bezmezer"/>
        <w:ind w:firstLine="708"/>
      </w:pPr>
      <w:r w:rsidRPr="00930ED0">
        <w:t>double diskriminant = 0;</w:t>
      </w:r>
    </w:p>
    <w:p w:rsidR="00930ED0" w:rsidRPr="00930ED0" w:rsidRDefault="00930ED0" w:rsidP="00930ED0">
      <w:pPr>
        <w:pStyle w:val="Bezmezer"/>
        <w:ind w:firstLine="708"/>
      </w:pPr>
      <w:r w:rsidRPr="00930ED0">
        <w:t>diskriminant = b * b - 4 * a * c;</w:t>
      </w:r>
    </w:p>
    <w:p w:rsidR="00930ED0" w:rsidRPr="00930ED0" w:rsidRDefault="00930ED0" w:rsidP="00930ED0">
      <w:pPr>
        <w:pStyle w:val="Bezmezer"/>
        <w:ind w:firstLine="708"/>
      </w:pPr>
      <w:r w:rsidRPr="00930ED0">
        <w:t>if (diskriminant &gt; 0)</w:t>
      </w:r>
    </w:p>
    <w:p w:rsidR="00930ED0" w:rsidRPr="00930ED0" w:rsidRDefault="00930ED0" w:rsidP="00930ED0">
      <w:pPr>
        <w:pStyle w:val="Bezmezer"/>
        <w:ind w:firstLine="708"/>
      </w:pPr>
      <w:r w:rsidRPr="00930ED0">
        <w:t>{</w:t>
      </w:r>
    </w:p>
    <w:p w:rsidR="00930ED0" w:rsidRPr="00930ED0" w:rsidRDefault="00930ED0" w:rsidP="00930ED0">
      <w:pPr>
        <w:pStyle w:val="Bezmezer"/>
        <w:ind w:left="708" w:firstLine="708"/>
      </w:pPr>
      <w:r w:rsidRPr="00930ED0">
        <w:t>diskriminant = Math.Sqrt(diskriminant);</w:t>
      </w:r>
    </w:p>
    <w:p w:rsidR="00930ED0" w:rsidRPr="00930ED0" w:rsidRDefault="00930ED0" w:rsidP="00930ED0">
      <w:pPr>
        <w:pStyle w:val="Bezmezer"/>
        <w:ind w:left="708" w:firstLine="708"/>
      </w:pPr>
      <w:r w:rsidRPr="00930ED0">
        <w:t>reseni = string.Format("x1= {0} x2= {1}", (-b + diskriminant) / 2 / a, (-b - diskriminant) / 2 / a);</w:t>
      </w:r>
    </w:p>
    <w:p w:rsidR="00930ED0" w:rsidRPr="00930ED0" w:rsidRDefault="00930ED0" w:rsidP="006807E1">
      <w:pPr>
        <w:pStyle w:val="Bezmezer"/>
        <w:ind w:firstLine="708"/>
      </w:pPr>
      <w:r w:rsidRPr="00930ED0">
        <w:t>}</w:t>
      </w:r>
    </w:p>
    <w:p w:rsidR="00930ED0" w:rsidRPr="00930ED0" w:rsidRDefault="00930ED0" w:rsidP="006807E1">
      <w:pPr>
        <w:pStyle w:val="Bezmezer"/>
        <w:ind w:firstLine="708"/>
      </w:pPr>
      <w:r w:rsidRPr="00930ED0">
        <w:t>else if (diskriminant &lt; 0)</w:t>
      </w:r>
    </w:p>
    <w:p w:rsidR="00930ED0" w:rsidRPr="00930ED0" w:rsidRDefault="00930ED0" w:rsidP="006807E1">
      <w:pPr>
        <w:pStyle w:val="Bezmezer"/>
        <w:ind w:firstLine="708"/>
      </w:pPr>
      <w:r w:rsidRPr="00930ED0">
        <w:t>{</w:t>
      </w:r>
    </w:p>
    <w:p w:rsidR="00930ED0" w:rsidRPr="00930ED0" w:rsidRDefault="00930ED0" w:rsidP="006807E1">
      <w:pPr>
        <w:pStyle w:val="Bezmezer"/>
        <w:ind w:left="708" w:firstLine="708"/>
      </w:pPr>
      <w:r w:rsidRPr="00930ED0">
        <w:t>diskriminant = Math.Sqrt(-diskriminant);</w:t>
      </w:r>
    </w:p>
    <w:p w:rsidR="00930ED0" w:rsidRPr="00930ED0" w:rsidRDefault="00930ED0" w:rsidP="006807E1">
      <w:pPr>
        <w:pStyle w:val="Bezmezer"/>
        <w:ind w:left="708" w:firstLine="708"/>
      </w:pPr>
      <w:r w:rsidRPr="00930ED0">
        <w:t>reseni = string.Format("x1= {0} {1} i  x2= {2} - {</w:t>
      </w:r>
      <w:r w:rsidR="00660466">
        <w:t>3} i", -b/2/a, diskriminant/2/ a, -b /2/a, diskriminant/</w:t>
      </w:r>
      <w:r w:rsidRPr="00930ED0">
        <w:t>2</w:t>
      </w:r>
      <w:r w:rsidR="00660466">
        <w:t>/</w:t>
      </w:r>
      <w:r w:rsidRPr="00930ED0">
        <w:t>a);</w:t>
      </w:r>
    </w:p>
    <w:p w:rsidR="00930ED0" w:rsidRPr="00930ED0" w:rsidRDefault="00930ED0" w:rsidP="006807E1">
      <w:pPr>
        <w:pStyle w:val="Bezmezer"/>
        <w:ind w:firstLine="708"/>
      </w:pPr>
      <w:r w:rsidRPr="00930ED0">
        <w:t>}</w:t>
      </w:r>
    </w:p>
    <w:p w:rsidR="00930ED0" w:rsidRPr="00930ED0" w:rsidRDefault="00930ED0" w:rsidP="006807E1">
      <w:pPr>
        <w:pStyle w:val="Bezmezer"/>
        <w:ind w:firstLine="708"/>
      </w:pPr>
      <w:r w:rsidRPr="00930ED0">
        <w:t>else</w:t>
      </w:r>
    </w:p>
    <w:p w:rsidR="00930ED0" w:rsidRPr="00930ED0" w:rsidRDefault="00930ED0" w:rsidP="006807E1">
      <w:pPr>
        <w:pStyle w:val="Bezmezer"/>
        <w:ind w:firstLine="708"/>
      </w:pPr>
      <w:r w:rsidRPr="00930ED0">
        <w:t>{</w:t>
      </w:r>
    </w:p>
    <w:p w:rsidR="00930ED0" w:rsidRPr="00930ED0" w:rsidRDefault="00930ED0" w:rsidP="006807E1">
      <w:pPr>
        <w:pStyle w:val="Bezmezer"/>
        <w:ind w:left="708" w:firstLine="708"/>
      </w:pPr>
      <w:r w:rsidRPr="00930ED0">
        <w:t>reseni = string.Format("x1 = x2 = {0}", -b / 2 / a);</w:t>
      </w:r>
    </w:p>
    <w:p w:rsidR="00930ED0" w:rsidRPr="00930ED0" w:rsidRDefault="00930ED0" w:rsidP="006807E1">
      <w:pPr>
        <w:pStyle w:val="Bezmezer"/>
        <w:ind w:firstLine="708"/>
      </w:pPr>
      <w:r w:rsidRPr="00930ED0">
        <w:t>}</w:t>
      </w:r>
    </w:p>
    <w:p w:rsidR="00930ED0" w:rsidRDefault="00930ED0" w:rsidP="006807E1">
      <w:pPr>
        <w:pStyle w:val="Bezmezer"/>
        <w:spacing w:after="120"/>
      </w:pPr>
      <w:r w:rsidRPr="00930ED0">
        <w:t>}</w:t>
      </w:r>
    </w:p>
    <w:p w:rsidR="006807E1" w:rsidRDefault="006807E1" w:rsidP="006807E1">
      <w:pPr>
        <w:pStyle w:val="Nadpis2"/>
      </w:pPr>
      <w:r>
        <w:t>Řešení kvadratické rovnice</w:t>
      </w:r>
    </w:p>
    <w:p w:rsidR="006807E1" w:rsidRDefault="006807E1" w:rsidP="006807E1">
      <w:pPr>
        <w:pStyle w:val="Bezmezer"/>
      </w:pPr>
      <w:r>
        <w:t>public static void ResitPolynom (double a, double b, double c, bool aNula, bool bNula, bool cNula, out string reseni)</w:t>
      </w:r>
    </w:p>
    <w:p w:rsidR="006807E1" w:rsidRDefault="006807E1" w:rsidP="006807E1">
      <w:pPr>
        <w:pStyle w:val="Bezmezer"/>
      </w:pPr>
      <w:r>
        <w:t xml:space="preserve">{ </w:t>
      </w:r>
    </w:p>
    <w:p w:rsidR="006807E1" w:rsidRDefault="006807E1" w:rsidP="006807E1">
      <w:pPr>
        <w:pStyle w:val="Bezmezer"/>
        <w:spacing w:after="120"/>
        <w:ind w:firstLine="708"/>
      </w:pPr>
      <w:r>
        <w:t>dodělejte si sami …</w:t>
      </w:r>
    </w:p>
    <w:p w:rsidR="006807E1" w:rsidRPr="00930ED0" w:rsidRDefault="006807E1" w:rsidP="006807E1">
      <w:pPr>
        <w:pStyle w:val="Bezmezer"/>
        <w:spacing w:after="120"/>
      </w:pPr>
      <w:r>
        <w:t>}</w:t>
      </w:r>
    </w:p>
    <w:sectPr w:rsidR="006807E1" w:rsidRPr="00930ED0" w:rsidSect="006604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339" w:rsidRDefault="00586339">
      <w:r>
        <w:separator/>
      </w:r>
    </w:p>
  </w:endnote>
  <w:endnote w:type="continuationSeparator" w:id="0">
    <w:p w:rsidR="00586339" w:rsidRDefault="0058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D0C" w:rsidRDefault="00427D0C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586339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427D0C">
      <w:rPr>
        <w:noProof/>
      </w:rPr>
      <w:t>Z</w:t>
    </w:r>
    <w:r w:rsidR="009C3CBB">
      <w:rPr>
        <w:noProof/>
      </w:rPr>
      <w:t>0</w:t>
    </w:r>
    <w:r w:rsidR="006A437D">
      <w:rPr>
        <w:noProof/>
      </w:rPr>
      <w:t>1.docx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63704C">
      <w:rPr>
        <w:noProof/>
      </w:rPr>
      <w:t>1</w:t>
    </w:r>
    <w:r w:rsidR="002F4F3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D0C" w:rsidRDefault="00427D0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339" w:rsidRDefault="00586339">
      <w:r>
        <w:separator/>
      </w:r>
    </w:p>
  </w:footnote>
  <w:footnote w:type="continuationSeparator" w:id="0">
    <w:p w:rsidR="00586339" w:rsidRDefault="00586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D0C" w:rsidRDefault="00427D0C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D0C" w:rsidRDefault="00427D0C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D0C" w:rsidRDefault="00427D0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94B0C"/>
    <w:multiLevelType w:val="hybridMultilevel"/>
    <w:tmpl w:val="04209CB2"/>
    <w:lvl w:ilvl="0" w:tplc="F460AB3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869BF"/>
    <w:rsid w:val="00211936"/>
    <w:rsid w:val="00233687"/>
    <w:rsid w:val="002727D2"/>
    <w:rsid w:val="002A0328"/>
    <w:rsid w:val="002A5B04"/>
    <w:rsid w:val="002C2EBF"/>
    <w:rsid w:val="002F4F3C"/>
    <w:rsid w:val="00311C86"/>
    <w:rsid w:val="0032308E"/>
    <w:rsid w:val="0033055C"/>
    <w:rsid w:val="003A4893"/>
    <w:rsid w:val="003F40C8"/>
    <w:rsid w:val="00427D0C"/>
    <w:rsid w:val="004C20BC"/>
    <w:rsid w:val="004C4093"/>
    <w:rsid w:val="004E3F4A"/>
    <w:rsid w:val="004E69E0"/>
    <w:rsid w:val="00586339"/>
    <w:rsid w:val="005A7AD2"/>
    <w:rsid w:val="00625CFE"/>
    <w:rsid w:val="00634841"/>
    <w:rsid w:val="0063704C"/>
    <w:rsid w:val="00660466"/>
    <w:rsid w:val="00662A4D"/>
    <w:rsid w:val="00671E03"/>
    <w:rsid w:val="006807E1"/>
    <w:rsid w:val="006A437D"/>
    <w:rsid w:val="006B4112"/>
    <w:rsid w:val="00704B01"/>
    <w:rsid w:val="00720788"/>
    <w:rsid w:val="00722F3A"/>
    <w:rsid w:val="00724E38"/>
    <w:rsid w:val="007A0DAF"/>
    <w:rsid w:val="007C759F"/>
    <w:rsid w:val="007F1E1E"/>
    <w:rsid w:val="008837A3"/>
    <w:rsid w:val="00885E39"/>
    <w:rsid w:val="008945F5"/>
    <w:rsid w:val="008A1D29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9683E"/>
    <w:rsid w:val="00CF7F83"/>
    <w:rsid w:val="00D26197"/>
    <w:rsid w:val="00DB1660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11CAE1-021D-4200-87BE-9ED23574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6807E1"/>
    <w:pPr>
      <w:keepNext/>
      <w:numPr>
        <w:numId w:val="8"/>
      </w:numPr>
      <w:ind w:left="0" w:firstLine="0"/>
      <w:jc w:val="left"/>
      <w:outlineLvl w:val="1"/>
    </w:pPr>
    <w:rPr>
      <w:rFonts w:ascii="Arial" w:hAnsi="Arial" w:cs="Arial"/>
      <w:b/>
      <w:bCs/>
      <w:sz w:val="20"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6807E1"/>
    <w:rPr>
      <w:rFonts w:ascii="Arial" w:hAnsi="Arial" w:cs="Arial"/>
      <w:b/>
      <w:bCs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EF3823-FD36-42A3-85CA-CDFCFB8C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68</TotalTime>
  <Pages>2</Pages>
  <Words>359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11</cp:revision>
  <cp:lastPrinted>2013-05-10T06:28:00Z</cp:lastPrinted>
  <dcterms:created xsi:type="dcterms:W3CDTF">2017-05-15T05:52:00Z</dcterms:created>
  <dcterms:modified xsi:type="dcterms:W3CDTF">2018-04-28T09:22:00Z</dcterms:modified>
</cp:coreProperties>
</file>