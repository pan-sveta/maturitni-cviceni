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730E9C" w:rsidP="000869BF">
      <w:pPr>
        <w:pStyle w:val="Nzev"/>
      </w:pPr>
      <w:r>
        <w:t>Pole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066032" w:rsidRPr="00066032" w:rsidRDefault="00D4552D" w:rsidP="00066032">
      <w:pPr>
        <w:rPr>
          <w:lang w:eastAsia="en-US"/>
        </w:rPr>
      </w:pPr>
      <w:r>
        <w:rPr>
          <w:lang w:eastAsia="en-US"/>
        </w:rPr>
        <w:t>Pro zadaný počet n hodů elektronickou kostkou generující nahodilá čísla 0 až 5. Zjistěte pravděpodobnost výskytu jednotlivých čísel.</w:t>
      </w:r>
    </w:p>
    <w:p w:rsidR="00CB3718" w:rsidRDefault="00CB3718" w:rsidP="00CB3718">
      <w:pPr>
        <w:pStyle w:val="Nadpis1"/>
        <w:ind w:left="567" w:hanging="567"/>
        <w:rPr>
          <w:rFonts w:eastAsiaTheme="minorEastAsia"/>
        </w:rPr>
      </w:pPr>
      <w:r>
        <w:rPr>
          <w:rFonts w:eastAsiaTheme="minorEastAsia"/>
        </w:rPr>
        <w:t>Pokyny k řešení</w:t>
      </w:r>
    </w:p>
    <w:p w:rsidR="00CB3718" w:rsidRDefault="00CB3718" w:rsidP="00CB3718">
      <w:r>
        <w:t>Udělejte t</w:t>
      </w:r>
      <w:r w:rsidR="00066032">
        <w:t>řídu Kalkulace obsahující metodu</w:t>
      </w:r>
      <w:r>
        <w:t xml:space="preserve"> pro všechny výpočty:</w:t>
      </w:r>
    </w:p>
    <w:tbl>
      <w:tblPr>
        <w:tblStyle w:val="Mkatabulky"/>
        <w:tblW w:w="9039" w:type="dxa"/>
        <w:tblLook w:val="04A0" w:firstRow="1" w:lastRow="0" w:firstColumn="1" w:lastColumn="0" w:noHBand="0" w:noVBand="1"/>
      </w:tblPr>
      <w:tblGrid>
        <w:gridCol w:w="1829"/>
        <w:gridCol w:w="1823"/>
        <w:gridCol w:w="1985"/>
        <w:gridCol w:w="3402"/>
      </w:tblGrid>
      <w:tr w:rsidR="00CB3718" w:rsidRPr="00CB3718" w:rsidTr="00CB3718">
        <w:tc>
          <w:tcPr>
            <w:tcW w:w="1829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Název</w:t>
            </w:r>
          </w:p>
        </w:tc>
        <w:tc>
          <w:tcPr>
            <w:tcW w:w="1823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vstup</w:t>
            </w:r>
          </w:p>
        </w:tc>
        <w:tc>
          <w:tcPr>
            <w:tcW w:w="1985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výstup</w:t>
            </w:r>
          </w:p>
        </w:tc>
        <w:tc>
          <w:tcPr>
            <w:tcW w:w="3402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popis</w:t>
            </w:r>
          </w:p>
        </w:tc>
      </w:tr>
      <w:tr w:rsidR="00CB3718" w:rsidRPr="00CB3718" w:rsidTr="00CB3718">
        <w:tc>
          <w:tcPr>
            <w:tcW w:w="1829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Zadej</w:t>
            </w:r>
            <w:r w:rsidR="00505404">
              <w:t>N</w:t>
            </w:r>
          </w:p>
        </w:tc>
        <w:tc>
          <w:tcPr>
            <w:tcW w:w="1823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string zprava</w:t>
            </w:r>
          </w:p>
        </w:tc>
        <w:tc>
          <w:tcPr>
            <w:tcW w:w="1985" w:type="dxa"/>
          </w:tcPr>
          <w:p w:rsidR="00CB3718" w:rsidRPr="00CB3718" w:rsidRDefault="00CB3718" w:rsidP="00505404">
            <w:pPr>
              <w:pStyle w:val="Bezmezer"/>
            </w:pPr>
            <w:r w:rsidRPr="00CB3718">
              <w:t xml:space="preserve">out int </w:t>
            </w:r>
            <w:r w:rsidR="00505404">
              <w:t>n</w:t>
            </w:r>
          </w:p>
        </w:tc>
        <w:tc>
          <w:tcPr>
            <w:tcW w:w="3402" w:type="dxa"/>
          </w:tcPr>
          <w:p w:rsidR="00CB3718" w:rsidRPr="00CB3718" w:rsidRDefault="00CB3718" w:rsidP="00505404">
            <w:pPr>
              <w:pStyle w:val="Bezmezer"/>
            </w:pPr>
            <w:r w:rsidRPr="00CB3718">
              <w:t>zadat číslo</w:t>
            </w:r>
          </w:p>
        </w:tc>
      </w:tr>
    </w:tbl>
    <w:p w:rsidR="00CB3718" w:rsidRDefault="00CB3718" w:rsidP="00505404">
      <w:pPr>
        <w:pStyle w:val="Nadpis1"/>
        <w:spacing w:before="120"/>
        <w:ind w:left="567" w:hanging="567"/>
      </w:pPr>
      <w:r>
        <w:t>Vysvětlete kód</w:t>
      </w:r>
    </w:p>
    <w:p w:rsidR="00505404" w:rsidRPr="00505404" w:rsidRDefault="00505404" w:rsidP="00505404">
      <w:pPr>
        <w:pStyle w:val="Nadpis2"/>
      </w:pPr>
      <w:r>
        <w:t>Zadej N</w:t>
      </w:r>
    </w:p>
    <w:p w:rsidR="00505404" w:rsidRDefault="00505404" w:rsidP="00505404">
      <w:pPr>
        <w:pStyle w:val="Bezmezer"/>
      </w:pPr>
      <w:r>
        <w:t>public static void ZadejN(string zprava,out int n)</w:t>
      </w:r>
    </w:p>
    <w:p w:rsidR="00505404" w:rsidRDefault="00505404" w:rsidP="00505404">
      <w:pPr>
        <w:pStyle w:val="Bezmezer"/>
      </w:pPr>
      <w:r>
        <w:t>{</w:t>
      </w:r>
    </w:p>
    <w:p w:rsidR="00505404" w:rsidRDefault="00505404" w:rsidP="00505404">
      <w:pPr>
        <w:pStyle w:val="Bezmezer"/>
        <w:ind w:firstLine="708"/>
      </w:pPr>
      <w:r>
        <w:t>string mujText;</w:t>
      </w:r>
    </w:p>
    <w:p w:rsidR="00505404" w:rsidRDefault="00505404" w:rsidP="00505404">
      <w:pPr>
        <w:pStyle w:val="Bezmezer"/>
        <w:ind w:firstLine="708"/>
      </w:pPr>
      <w:r>
        <w:t>bool chyba;</w:t>
      </w:r>
    </w:p>
    <w:p w:rsidR="00505404" w:rsidRDefault="00505404" w:rsidP="00505404">
      <w:pPr>
        <w:pStyle w:val="Bezmezer"/>
        <w:ind w:firstLine="708"/>
      </w:pPr>
      <w:r>
        <w:t>do</w:t>
      </w:r>
    </w:p>
    <w:p w:rsidR="00505404" w:rsidRDefault="00505404" w:rsidP="00505404">
      <w:pPr>
        <w:pStyle w:val="Bezmezer"/>
        <w:ind w:firstLine="708"/>
      </w:pPr>
      <w:r>
        <w:t>{</w:t>
      </w:r>
    </w:p>
    <w:p w:rsidR="00505404" w:rsidRDefault="00505404" w:rsidP="00505404">
      <w:pPr>
        <w:pStyle w:val="Bezmezer"/>
        <w:ind w:left="708" w:firstLine="708"/>
      </w:pPr>
      <w:r>
        <w:t>Console.Write("Zadej {0}: ", zprava);</w:t>
      </w:r>
    </w:p>
    <w:p w:rsidR="00505404" w:rsidRDefault="00505404" w:rsidP="00505404">
      <w:pPr>
        <w:pStyle w:val="Bezmezer"/>
        <w:ind w:left="708" w:firstLine="708"/>
      </w:pPr>
      <w:r>
        <w:t>mujText = Console.ReadLine();</w:t>
      </w:r>
    </w:p>
    <w:p w:rsidR="00505404" w:rsidRDefault="00505404" w:rsidP="00505404">
      <w:pPr>
        <w:pStyle w:val="Bezmezer"/>
        <w:ind w:left="708" w:firstLine="708"/>
      </w:pPr>
      <w:r>
        <w:t>chyba = !int.TryParse(mujText, out n);</w:t>
      </w:r>
    </w:p>
    <w:p w:rsidR="00505404" w:rsidRDefault="00505404" w:rsidP="00505404">
      <w:pPr>
        <w:pStyle w:val="Bezmezer"/>
        <w:ind w:firstLine="708"/>
      </w:pPr>
      <w:r>
        <w:t>} while (chyba);</w:t>
      </w:r>
    </w:p>
    <w:p w:rsidR="00505404" w:rsidRDefault="00505404" w:rsidP="00505404">
      <w:pPr>
        <w:pStyle w:val="Bezmezer"/>
        <w:ind w:firstLine="708"/>
      </w:pPr>
      <w:r>
        <w:t>if (n&lt;3)</w:t>
      </w:r>
    </w:p>
    <w:p w:rsidR="00505404" w:rsidRDefault="00505404" w:rsidP="00505404">
      <w:pPr>
        <w:pStyle w:val="Bezmezer"/>
        <w:ind w:firstLine="708"/>
      </w:pPr>
      <w:r>
        <w:t>{</w:t>
      </w:r>
    </w:p>
    <w:p w:rsidR="00505404" w:rsidRDefault="00505404" w:rsidP="00505404">
      <w:pPr>
        <w:pStyle w:val="Bezmezer"/>
        <w:ind w:left="708" w:firstLine="708"/>
      </w:pPr>
      <w:r>
        <w:t>chyba = true;</w:t>
      </w:r>
    </w:p>
    <w:p w:rsidR="00505404" w:rsidRDefault="00505404" w:rsidP="00505404">
      <w:pPr>
        <w:pStyle w:val="Bezmezer"/>
        <w:ind w:firstLine="708"/>
      </w:pPr>
      <w:r>
        <w:t>}</w:t>
      </w:r>
    </w:p>
    <w:p w:rsidR="00505404" w:rsidRPr="00505404" w:rsidRDefault="00505404" w:rsidP="00505404">
      <w:pPr>
        <w:pStyle w:val="Bezmezer"/>
      </w:pPr>
      <w:r>
        <w:t>}</w:t>
      </w:r>
      <w:bookmarkStart w:id="0" w:name="_GoBack"/>
      <w:bookmarkEnd w:id="0"/>
    </w:p>
    <w:sectPr w:rsidR="00505404" w:rsidRPr="00505404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DD" w:rsidRDefault="006B25DD">
      <w:r>
        <w:separator/>
      </w:r>
    </w:p>
  </w:endnote>
  <w:endnote w:type="continuationSeparator" w:id="0">
    <w:p w:rsidR="006B25DD" w:rsidRDefault="006B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6B25DD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9C3CBB">
      <w:rPr>
        <w:noProof/>
      </w:rPr>
      <w:t>0</w:t>
    </w:r>
    <w:r w:rsidR="00730E9C">
      <w:rPr>
        <w:noProof/>
      </w:rPr>
      <w:t>7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D4552D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DD" w:rsidRDefault="006B25DD">
      <w:r>
        <w:separator/>
      </w:r>
    </w:p>
  </w:footnote>
  <w:footnote w:type="continuationSeparator" w:id="0">
    <w:p w:rsidR="006B25DD" w:rsidRDefault="006B2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66032"/>
    <w:rsid w:val="000869BF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A4893"/>
    <w:rsid w:val="003F40C8"/>
    <w:rsid w:val="004A4D8C"/>
    <w:rsid w:val="004B1FCE"/>
    <w:rsid w:val="004C20BC"/>
    <w:rsid w:val="004C4093"/>
    <w:rsid w:val="004E3F4A"/>
    <w:rsid w:val="004E69E0"/>
    <w:rsid w:val="00505404"/>
    <w:rsid w:val="0051660B"/>
    <w:rsid w:val="00534E80"/>
    <w:rsid w:val="00592EDB"/>
    <w:rsid w:val="005A7AD2"/>
    <w:rsid w:val="00625CFE"/>
    <w:rsid w:val="00662A4D"/>
    <w:rsid w:val="00674A26"/>
    <w:rsid w:val="006807E1"/>
    <w:rsid w:val="006A437D"/>
    <w:rsid w:val="006B25DD"/>
    <w:rsid w:val="006B4112"/>
    <w:rsid w:val="00720788"/>
    <w:rsid w:val="00722F3A"/>
    <w:rsid w:val="00724E38"/>
    <w:rsid w:val="00730E9C"/>
    <w:rsid w:val="0079757D"/>
    <w:rsid w:val="007B31CF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634D4"/>
    <w:rsid w:val="00A86EE7"/>
    <w:rsid w:val="00A97F34"/>
    <w:rsid w:val="00AF1992"/>
    <w:rsid w:val="00B84D7B"/>
    <w:rsid w:val="00B857C9"/>
    <w:rsid w:val="00BF65D1"/>
    <w:rsid w:val="00C01DD2"/>
    <w:rsid w:val="00CB3718"/>
    <w:rsid w:val="00CC5593"/>
    <w:rsid w:val="00CD5B89"/>
    <w:rsid w:val="00D26197"/>
    <w:rsid w:val="00D4552D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AD76E40-E0F4-48C8-B9BD-4FC3BAD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81BE6B-D0D4-4A15-9F06-2E49C88A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111</TotalTime>
  <Pages>1</Pages>
  <Words>81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13</cp:revision>
  <cp:lastPrinted>2013-05-10T06:28:00Z</cp:lastPrinted>
  <dcterms:created xsi:type="dcterms:W3CDTF">2017-05-15T05:52:00Z</dcterms:created>
  <dcterms:modified xsi:type="dcterms:W3CDTF">2018-04-29T16:57:00Z</dcterms:modified>
</cp:coreProperties>
</file>