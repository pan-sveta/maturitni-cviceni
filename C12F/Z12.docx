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BB28E" w14:textId="77777777" w:rsidR="000869BF" w:rsidRDefault="00602A4B" w:rsidP="000869BF">
      <w:pPr>
        <w:pStyle w:val="Nzev"/>
      </w:pPr>
      <w:r>
        <w:t>Regulární výrazy</w:t>
      </w:r>
    </w:p>
    <w:p w14:paraId="619BB28F" w14:textId="77777777" w:rsidR="00592EDB" w:rsidRDefault="00592EDB" w:rsidP="00592EDB">
      <w:pPr>
        <w:pStyle w:val="Nadpis1"/>
        <w:ind w:left="567" w:hanging="567"/>
      </w:pPr>
      <w:r w:rsidRPr="00592EDB">
        <w:t>Zadání úlohy</w:t>
      </w:r>
    </w:p>
    <w:p w14:paraId="619BB290" w14:textId="77777777" w:rsidR="00602A4B" w:rsidRDefault="00602A4B" w:rsidP="00602A4B">
      <w:r>
        <w:t>V zadaném textu vypište všechny posloupnosti číslic představující mobilní čísla ve tvaru posloupnosti devíti číslic.  Taková posloupnost musí začínat číslicí 6 nebo 7. První a druhá</w:t>
      </w:r>
      <w:r w:rsidRPr="0018431F">
        <w:t xml:space="preserve"> </w:t>
      </w:r>
      <w:r>
        <w:t>trojice číslic může být oddělená mezerou, pomlčkou, tečkou nebo nebýt oddělená vůbec.</w:t>
      </w:r>
    </w:p>
    <w:p w14:paraId="09EF3572" w14:textId="71E07485" w:rsidR="00590B17" w:rsidRDefault="00590B17" w:rsidP="00590B17">
      <w:pPr>
        <w:pStyle w:val="Nadpis1"/>
        <w:ind w:left="567" w:hanging="567"/>
      </w:pPr>
      <w:bookmarkStart w:id="0" w:name="_GoBack"/>
      <w:bookmarkEnd w:id="0"/>
      <w:r>
        <w:t>Doplňující otázky</w:t>
      </w:r>
    </w:p>
    <w:p w14:paraId="3A325267" w14:textId="55478E74" w:rsidR="00590B17" w:rsidRDefault="00590B17" w:rsidP="00590B17">
      <w:pPr>
        <w:pStyle w:val="Nadpis2"/>
      </w:pPr>
      <w:r>
        <w:t>K čemu slouží regulární výrazy</w:t>
      </w:r>
    </w:p>
    <w:p w14:paraId="2BBB8E1C" w14:textId="3530E084" w:rsidR="00590B17" w:rsidRPr="00590B17" w:rsidRDefault="00590B17" w:rsidP="00590B17">
      <w:pPr>
        <w:pStyle w:val="Nadpis2"/>
      </w:pPr>
      <w:r>
        <w:t>Jaká třída se musí začlenit do using</w:t>
      </w:r>
    </w:p>
    <w:p w14:paraId="7086BF54" w14:textId="77777777" w:rsidR="00590B17" w:rsidRDefault="00590B17" w:rsidP="00590B17">
      <w:pPr>
        <w:pStyle w:val="Nadpis2"/>
      </w:pPr>
      <w:r>
        <w:t xml:space="preserve">Co představují znakové zkratky: </w:t>
      </w:r>
    </w:p>
    <w:p w14:paraId="16205819" w14:textId="6F068721" w:rsidR="00590B17" w:rsidRDefault="00590B17" w:rsidP="00590B17">
      <w:pPr>
        <w:pStyle w:val="Bezmezer"/>
      </w:pPr>
      <w:r>
        <w:t>\d</w:t>
      </w:r>
      <w:r>
        <w:tab/>
      </w:r>
      <w:r>
        <w:tab/>
        <w:t>\D</w:t>
      </w:r>
    </w:p>
    <w:p w14:paraId="32973CDC" w14:textId="0D92A6ED" w:rsidR="00590B17" w:rsidRDefault="00590B17" w:rsidP="00590B17">
      <w:pPr>
        <w:pStyle w:val="Bezmezer"/>
      </w:pPr>
      <w:r>
        <w:t>\w</w:t>
      </w:r>
      <w:r>
        <w:tab/>
      </w:r>
      <w:r>
        <w:tab/>
        <w:t>\W</w:t>
      </w:r>
      <w:r>
        <w:tab/>
      </w:r>
    </w:p>
    <w:p w14:paraId="0B7E1197" w14:textId="3F36D9B9" w:rsidR="00590B17" w:rsidRPr="005E4A12" w:rsidRDefault="00590B17" w:rsidP="005E4A12">
      <w:pPr>
        <w:pStyle w:val="Bezmezer"/>
      </w:pPr>
      <w:r>
        <w:t>\s</w:t>
      </w:r>
      <w:r>
        <w:tab/>
      </w:r>
      <w:r>
        <w:tab/>
        <w:t>\S</w:t>
      </w:r>
    </w:p>
    <w:p w14:paraId="5E27FD8C" w14:textId="3788F6E2" w:rsidR="00590B17" w:rsidRDefault="00590B17" w:rsidP="005E4A12">
      <w:pPr>
        <w:pStyle w:val="Bezmezer"/>
        <w:spacing w:after="120"/>
      </w:pPr>
      <w:r>
        <w:t>.</w:t>
      </w:r>
    </w:p>
    <w:p w14:paraId="24B610EA" w14:textId="0AA887D7" w:rsidR="005E4A12" w:rsidRDefault="005E4A12" w:rsidP="00590B17">
      <w:pPr>
        <w:pStyle w:val="Nadpis2"/>
      </w:pPr>
      <w:r>
        <w:t>Jaké jsou pravidla pro tvorbu regulárních vzorů?</w:t>
      </w:r>
    </w:p>
    <w:p w14:paraId="3C3E398B" w14:textId="7E6FEE1C" w:rsidR="00590B17" w:rsidRDefault="00590B17" w:rsidP="00590B17">
      <w:pPr>
        <w:pStyle w:val="Nadpis2"/>
      </w:pPr>
      <w:r>
        <w:t xml:space="preserve">Jaký je rozdíl mezi IsMatch, </w:t>
      </w:r>
      <w:r w:rsidR="00C64F23">
        <w:t>Match a Matches?</w:t>
      </w:r>
    </w:p>
    <w:p w14:paraId="1779D264" w14:textId="77777777" w:rsidR="00590B17" w:rsidRPr="00590B17" w:rsidRDefault="00590B17" w:rsidP="00590B17">
      <w:pPr>
        <w:pStyle w:val="Bezmezer"/>
      </w:pPr>
    </w:p>
    <w:sectPr w:rsidR="00590B17" w:rsidRPr="00590B17" w:rsidSect="00674A26">
      <w:footerReference w:type="default" r:id="rId8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ABF4B" w14:textId="77777777" w:rsidR="00F60D84" w:rsidRDefault="00F60D84">
      <w:r>
        <w:separator/>
      </w:r>
    </w:p>
  </w:endnote>
  <w:endnote w:type="continuationSeparator" w:id="0">
    <w:p w14:paraId="6143866C" w14:textId="77777777" w:rsidR="00F60D84" w:rsidRDefault="00F60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BB298" w14:textId="77777777" w:rsidR="002C2EBF" w:rsidRPr="0033055C" w:rsidRDefault="00F60D84" w:rsidP="0033055C">
    <w:pPr>
      <w:pStyle w:val="Zpat"/>
    </w:pPr>
    <w:r>
      <w:fldChar w:fldCharType="begin"/>
    </w:r>
    <w:r>
      <w:instrText xml:space="preserve"> FILENAME   \* MERGEFORMAT </w:instrText>
    </w:r>
    <w:r>
      <w:fldChar w:fldCharType="separate"/>
    </w:r>
    <w:r w:rsidR="006A437D">
      <w:rPr>
        <w:noProof/>
      </w:rPr>
      <w:t>P</w:t>
    </w:r>
    <w:r w:rsidR="00903FFB">
      <w:rPr>
        <w:noProof/>
      </w:rPr>
      <w:t>12</w:t>
    </w:r>
    <w:r w:rsidR="006A437D">
      <w:rPr>
        <w:noProof/>
      </w:rPr>
      <w:t>.docx</w:t>
    </w:r>
    <w:r>
      <w:rPr>
        <w:noProof/>
      </w:rPr>
      <w:fldChar w:fldCharType="end"/>
    </w:r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D827CB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83406" w14:textId="77777777" w:rsidR="00F60D84" w:rsidRDefault="00F60D84">
      <w:r>
        <w:separator/>
      </w:r>
    </w:p>
  </w:footnote>
  <w:footnote w:type="continuationSeparator" w:id="0">
    <w:p w14:paraId="055BDDE1" w14:textId="77777777" w:rsidR="00F60D84" w:rsidRDefault="00F60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869BF"/>
    <w:rsid w:val="00117607"/>
    <w:rsid w:val="00205624"/>
    <w:rsid w:val="00211936"/>
    <w:rsid w:val="002727D2"/>
    <w:rsid w:val="002A5B04"/>
    <w:rsid w:val="002C2EBF"/>
    <w:rsid w:val="002F4F3C"/>
    <w:rsid w:val="00311C86"/>
    <w:rsid w:val="0032308E"/>
    <w:rsid w:val="0033055C"/>
    <w:rsid w:val="00334E06"/>
    <w:rsid w:val="003A4893"/>
    <w:rsid w:val="003F40C8"/>
    <w:rsid w:val="004A4D8C"/>
    <w:rsid w:val="004A6F03"/>
    <w:rsid w:val="004C20BC"/>
    <w:rsid w:val="004C4093"/>
    <w:rsid w:val="004E3F4A"/>
    <w:rsid w:val="004E69E0"/>
    <w:rsid w:val="00534E80"/>
    <w:rsid w:val="00590B17"/>
    <w:rsid w:val="00592EDB"/>
    <w:rsid w:val="005A7AD2"/>
    <w:rsid w:val="005E4A12"/>
    <w:rsid w:val="00602A4B"/>
    <w:rsid w:val="00625CFE"/>
    <w:rsid w:val="00655A36"/>
    <w:rsid w:val="00662A4D"/>
    <w:rsid w:val="00674A26"/>
    <w:rsid w:val="006807E1"/>
    <w:rsid w:val="006A437D"/>
    <w:rsid w:val="006B4112"/>
    <w:rsid w:val="00720788"/>
    <w:rsid w:val="00722F3A"/>
    <w:rsid w:val="00724E38"/>
    <w:rsid w:val="0079757D"/>
    <w:rsid w:val="007F1E1E"/>
    <w:rsid w:val="008837A3"/>
    <w:rsid w:val="00885E39"/>
    <w:rsid w:val="008945F5"/>
    <w:rsid w:val="008A1D29"/>
    <w:rsid w:val="008D3725"/>
    <w:rsid w:val="008F2705"/>
    <w:rsid w:val="00903FFB"/>
    <w:rsid w:val="00930ED0"/>
    <w:rsid w:val="0094213D"/>
    <w:rsid w:val="00986297"/>
    <w:rsid w:val="009C32B8"/>
    <w:rsid w:val="009C3CBB"/>
    <w:rsid w:val="00A0553F"/>
    <w:rsid w:val="00A201D7"/>
    <w:rsid w:val="00A86EE7"/>
    <w:rsid w:val="00B84D7B"/>
    <w:rsid w:val="00B857C9"/>
    <w:rsid w:val="00BF65D1"/>
    <w:rsid w:val="00C01DD2"/>
    <w:rsid w:val="00C64F23"/>
    <w:rsid w:val="00CB0959"/>
    <w:rsid w:val="00CC5593"/>
    <w:rsid w:val="00CD5B89"/>
    <w:rsid w:val="00D26197"/>
    <w:rsid w:val="00D827CB"/>
    <w:rsid w:val="00DB6D3F"/>
    <w:rsid w:val="00E11573"/>
    <w:rsid w:val="00EB2449"/>
    <w:rsid w:val="00F56138"/>
    <w:rsid w:val="00F6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9BB284"/>
  <w15:docId w15:val="{250F2F81-ADAE-4476-97DB-0DFDFFA3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8B08825-5170-4113-AE42-B1E649678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100</TotalTime>
  <Pages>1</Pages>
  <Words>77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16</cp:revision>
  <cp:lastPrinted>2013-05-10T06:28:00Z</cp:lastPrinted>
  <dcterms:created xsi:type="dcterms:W3CDTF">2017-05-15T05:52:00Z</dcterms:created>
  <dcterms:modified xsi:type="dcterms:W3CDTF">2018-04-29T17:04:00Z</dcterms:modified>
</cp:coreProperties>
</file>