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BF" w:rsidRDefault="00BA172E" w:rsidP="000869BF">
      <w:pPr>
        <w:pStyle w:val="Nzev"/>
      </w:pPr>
      <w:r>
        <w:t>Práce se soubory</w:t>
      </w:r>
    </w:p>
    <w:p w:rsidR="00592EDB" w:rsidRDefault="00592EDB" w:rsidP="00592EDB">
      <w:pPr>
        <w:pStyle w:val="Nadpis1"/>
        <w:ind w:left="567" w:hanging="567"/>
      </w:pPr>
      <w:r w:rsidRPr="00592EDB">
        <w:t>Zadání úlohy</w:t>
      </w:r>
    </w:p>
    <w:p w:rsidR="00BA172E" w:rsidRPr="00A73311" w:rsidRDefault="00BA172E" w:rsidP="00BA172E">
      <w:pPr>
        <w:pStyle w:val="Nadpis2"/>
        <w:keepLines/>
        <w:spacing w:before="0"/>
        <w:ind w:left="284" w:hanging="284"/>
      </w:pPr>
      <w:r w:rsidRPr="00A73311">
        <w:t>Vytvořte textový soubor "soubor.txt"</w:t>
      </w:r>
    </w:p>
    <w:p w:rsidR="00BA172E" w:rsidRPr="00A73311" w:rsidRDefault="00BA172E" w:rsidP="00BA172E">
      <w:r w:rsidRPr="00A73311">
        <w:t>Vytvořený soubor představuje 10 řádků s obsahem (1 až 10). Ošetřete výjimky vzniklé při vytváření souboru.</w:t>
      </w:r>
    </w:p>
    <w:p w:rsidR="00BA172E" w:rsidRPr="00BA172E" w:rsidRDefault="00BA172E" w:rsidP="00BA172E">
      <w:pPr>
        <w:pStyle w:val="Nadpis2"/>
      </w:pPr>
      <w:r w:rsidRPr="00BA172E">
        <w:t>Přečíst vzniklý textový soubor "soubor.txt"</w:t>
      </w:r>
    </w:p>
    <w:p w:rsidR="00BA172E" w:rsidRPr="00BA172E" w:rsidRDefault="00BA172E" w:rsidP="00BA172E">
      <w:r w:rsidRPr="00A73311">
        <w:t>Na začátku zkontrolujte existenci souboru, v případě neexistence vydejte po zprávu o neexistenci a ukončete program. Při existenci souboru proveďte výpis souboru s pomocí metody Peek() kontrolující konec souboru!</w:t>
      </w:r>
      <w:bookmarkStart w:id="0" w:name="_GoBack"/>
      <w:bookmarkEnd w:id="0"/>
    </w:p>
    <w:sectPr w:rsidR="00BA172E" w:rsidRPr="00BA172E" w:rsidSect="00674A26">
      <w:footerReference w:type="default" r:id="rId8"/>
      <w:pgSz w:w="11906" w:h="16838"/>
      <w:pgMar w:top="1134" w:right="141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160" w:rsidRDefault="00220160">
      <w:r>
        <w:separator/>
      </w:r>
    </w:p>
  </w:endnote>
  <w:endnote w:type="continuationSeparator" w:id="0">
    <w:p w:rsidR="00220160" w:rsidRDefault="0022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EBF" w:rsidRPr="0033055C" w:rsidRDefault="008A6A0C" w:rsidP="0033055C">
    <w:pPr>
      <w:pStyle w:val="Zpat"/>
    </w:pPr>
    <w:fldSimple w:instr=" FILENAME   \* MERGEFORMAT ">
      <w:r w:rsidR="006A437D">
        <w:rPr>
          <w:noProof/>
        </w:rPr>
        <w:t>P</w:t>
      </w:r>
      <w:r w:rsidR="00287F59">
        <w:rPr>
          <w:noProof/>
        </w:rPr>
        <w:t>13</w:t>
      </w:r>
      <w:r w:rsidR="006A437D">
        <w:rPr>
          <w:noProof/>
        </w:rPr>
        <w:t>.docx</w:t>
      </w:r>
    </w:fldSimple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1E15E3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160" w:rsidRDefault="00220160">
      <w:r>
        <w:separator/>
      </w:r>
    </w:p>
  </w:footnote>
  <w:footnote w:type="continuationSeparator" w:id="0">
    <w:p w:rsidR="00220160" w:rsidRDefault="00220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553E5"/>
    <w:rsid w:val="000869BF"/>
    <w:rsid w:val="001E15E3"/>
    <w:rsid w:val="00211936"/>
    <w:rsid w:val="00220160"/>
    <w:rsid w:val="00266529"/>
    <w:rsid w:val="002727D2"/>
    <w:rsid w:val="00287F59"/>
    <w:rsid w:val="002A5B04"/>
    <w:rsid w:val="002C2EBF"/>
    <w:rsid w:val="002D75AC"/>
    <w:rsid w:val="002F4F3C"/>
    <w:rsid w:val="00311C86"/>
    <w:rsid w:val="0032308E"/>
    <w:rsid w:val="0033055C"/>
    <w:rsid w:val="00334E06"/>
    <w:rsid w:val="003A4893"/>
    <w:rsid w:val="003C3388"/>
    <w:rsid w:val="003F40C8"/>
    <w:rsid w:val="004A4D8C"/>
    <w:rsid w:val="004C20BC"/>
    <w:rsid w:val="004C4093"/>
    <w:rsid w:val="004E3F4A"/>
    <w:rsid w:val="004E69E0"/>
    <w:rsid w:val="00534E80"/>
    <w:rsid w:val="00592EDB"/>
    <w:rsid w:val="005A7AD2"/>
    <w:rsid w:val="00625CFE"/>
    <w:rsid w:val="00662A4D"/>
    <w:rsid w:val="00674A26"/>
    <w:rsid w:val="006807E1"/>
    <w:rsid w:val="006A437D"/>
    <w:rsid w:val="006B4112"/>
    <w:rsid w:val="00720788"/>
    <w:rsid w:val="00722F3A"/>
    <w:rsid w:val="00724E38"/>
    <w:rsid w:val="0079757D"/>
    <w:rsid w:val="007F1E1E"/>
    <w:rsid w:val="008837A3"/>
    <w:rsid w:val="00885E39"/>
    <w:rsid w:val="008945F5"/>
    <w:rsid w:val="008A1D29"/>
    <w:rsid w:val="008A6A0C"/>
    <w:rsid w:val="008D3725"/>
    <w:rsid w:val="008F2705"/>
    <w:rsid w:val="00930ED0"/>
    <w:rsid w:val="0094213D"/>
    <w:rsid w:val="00986297"/>
    <w:rsid w:val="009C32B8"/>
    <w:rsid w:val="009C3CBB"/>
    <w:rsid w:val="00A0553F"/>
    <w:rsid w:val="00A201D7"/>
    <w:rsid w:val="00A86EE7"/>
    <w:rsid w:val="00B84D7B"/>
    <w:rsid w:val="00B857C9"/>
    <w:rsid w:val="00BA172E"/>
    <w:rsid w:val="00BF65D1"/>
    <w:rsid w:val="00C01DD2"/>
    <w:rsid w:val="00CC5593"/>
    <w:rsid w:val="00CD5B89"/>
    <w:rsid w:val="00D26197"/>
    <w:rsid w:val="00DB6D3F"/>
    <w:rsid w:val="00E11573"/>
    <w:rsid w:val="00EB2449"/>
    <w:rsid w:val="00F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80E4FF2-E2DC-4780-8D6D-04F08DAC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BA5808D-4659-43FB-9080-7B7B61B0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</Template>
  <TotalTime>90</TotalTime>
  <Pages>1</Pages>
  <Words>62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Neumann Josef</cp:lastModifiedBy>
  <cp:revision>12</cp:revision>
  <cp:lastPrinted>2013-05-10T06:28:00Z</cp:lastPrinted>
  <dcterms:created xsi:type="dcterms:W3CDTF">2017-05-15T05:52:00Z</dcterms:created>
  <dcterms:modified xsi:type="dcterms:W3CDTF">2018-04-29T17:04:00Z</dcterms:modified>
</cp:coreProperties>
</file>