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D1D37" w14:textId="77777777" w:rsidR="000869BF" w:rsidRDefault="00324491" w:rsidP="000869BF">
      <w:pPr>
        <w:pStyle w:val="Nzev"/>
      </w:pPr>
      <w:r>
        <w:t>Objekty</w:t>
      </w:r>
    </w:p>
    <w:p w14:paraId="271D1D38" w14:textId="77777777" w:rsidR="00592EDB" w:rsidRDefault="00592EDB" w:rsidP="00592EDB">
      <w:pPr>
        <w:pStyle w:val="Nadpis1"/>
        <w:ind w:left="567" w:hanging="567"/>
      </w:pPr>
      <w:r w:rsidRPr="00592EDB">
        <w:t>Zadání úlohy</w:t>
      </w:r>
    </w:p>
    <w:p w14:paraId="6B86BC3E" w14:textId="05A8B5D1" w:rsidR="00B6156A" w:rsidRDefault="00324491" w:rsidP="00827C43">
      <w:r>
        <w:t xml:space="preserve">Na formuláři v </w:t>
      </w:r>
      <w:r w:rsidR="006475E7">
        <w:t xml:space="preserve">konstruktoru </w:t>
      </w:r>
      <w:r>
        <w:t xml:space="preserve"> </w:t>
      </w:r>
      <w:r w:rsidR="006475E7">
        <w:t xml:space="preserve">Form1 </w:t>
      </w:r>
      <w:r>
        <w:t xml:space="preserve">vytvořte při běhu programu 8 řad tlačítek. V každé řadě je po 8 tlačítek. Tlačítka jsou očíslovaná od 0 až 63 (8 x 8). V každém tlačítku </w:t>
      </w:r>
      <w:r w:rsidR="00D10DBC">
        <w:t xml:space="preserve">je </w:t>
      </w:r>
      <w:r>
        <w:t>nastav</w:t>
      </w:r>
      <w:r w:rsidR="00D10DBC">
        <w:t>ena</w:t>
      </w:r>
      <w:r>
        <w:t xml:space="preserve"> událost Click pojmenovan</w:t>
      </w:r>
      <w:r w:rsidR="00D10DBC">
        <w:t>á</w:t>
      </w:r>
      <w:r>
        <w:t xml:space="preserve"> One_Click, která vyznačí do záhlaví formuláře číslo stisknutého tlačítka.</w:t>
      </w:r>
      <w:bookmarkStart w:id="0" w:name="_GoBack"/>
      <w:bookmarkEnd w:id="0"/>
    </w:p>
    <w:sectPr w:rsidR="00B6156A" w:rsidSect="00674A26">
      <w:footerReference w:type="default" r:id="rId8"/>
      <w:pgSz w:w="11906" w:h="16838"/>
      <w:pgMar w:top="1134" w:right="1416" w:bottom="79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7DA72E" w14:textId="77777777" w:rsidR="0059139E" w:rsidRDefault="0059139E">
      <w:r>
        <w:separator/>
      </w:r>
    </w:p>
  </w:endnote>
  <w:endnote w:type="continuationSeparator" w:id="0">
    <w:p w14:paraId="3A2E6BB3" w14:textId="77777777" w:rsidR="0059139E" w:rsidRDefault="0059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D1D48" w14:textId="77777777" w:rsidR="002C2EBF" w:rsidRPr="0033055C" w:rsidRDefault="0059139E" w:rsidP="0033055C">
    <w:pPr>
      <w:pStyle w:val="Zpat"/>
    </w:pPr>
    <w:r>
      <w:fldChar w:fldCharType="begin"/>
    </w:r>
    <w:r>
      <w:instrText xml:space="preserve"> FILENAME   \* MERGEFORMAT </w:instrText>
    </w:r>
    <w:r>
      <w:fldChar w:fldCharType="separate"/>
    </w:r>
    <w:r w:rsidR="006B0CAF">
      <w:rPr>
        <w:noProof/>
      </w:rPr>
      <w:t>P17</w:t>
    </w:r>
    <w:r>
      <w:rPr>
        <w:noProof/>
      </w:rPr>
      <w:fldChar w:fldCharType="end"/>
    </w:r>
    <w:r w:rsidR="002C2EBF">
      <w:t>/</w:t>
    </w:r>
    <w:r w:rsidR="002F4F3C">
      <w:fldChar w:fldCharType="begin"/>
    </w:r>
    <w:r w:rsidR="002F4F3C">
      <w:instrText xml:space="preserve"> PAGE   \* MERGEFORMAT </w:instrText>
    </w:r>
    <w:r w:rsidR="002F4F3C">
      <w:fldChar w:fldCharType="separate"/>
    </w:r>
    <w:r w:rsidR="00827C43">
      <w:rPr>
        <w:noProof/>
      </w:rPr>
      <w:t>1</w:t>
    </w:r>
    <w:r w:rsidR="002F4F3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F5A9F" w14:textId="77777777" w:rsidR="0059139E" w:rsidRDefault="0059139E">
      <w:r>
        <w:separator/>
      </w:r>
    </w:p>
  </w:footnote>
  <w:footnote w:type="continuationSeparator" w:id="0">
    <w:p w14:paraId="6661EA2B" w14:textId="77777777" w:rsidR="0059139E" w:rsidRDefault="00591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C1F80"/>
    <w:multiLevelType w:val="multilevel"/>
    <w:tmpl w:val="631CBDCC"/>
    <w:lvl w:ilvl="0">
      <w:start w:val="1"/>
      <w:numFmt w:val="bullet"/>
      <w:pStyle w:val="Odstavecseseznam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D54FB"/>
    <w:multiLevelType w:val="hybridMultilevel"/>
    <w:tmpl w:val="5FBC295E"/>
    <w:lvl w:ilvl="0" w:tplc="50009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8D4301"/>
    <w:multiLevelType w:val="hybridMultilevel"/>
    <w:tmpl w:val="13F27FD4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4D6CB72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94B0C"/>
    <w:multiLevelType w:val="hybridMultilevel"/>
    <w:tmpl w:val="3CEC7516"/>
    <w:lvl w:ilvl="0" w:tplc="50BCCB4E">
      <w:start w:val="1"/>
      <w:numFmt w:val="upperLetter"/>
      <w:pStyle w:val="Nadpis2"/>
      <w:lvlText w:val="%1.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FC334F2"/>
    <w:multiLevelType w:val="hybridMultilevel"/>
    <w:tmpl w:val="848A01FE"/>
    <w:lvl w:ilvl="0" w:tplc="D7B6FA42">
      <w:start w:val="1"/>
      <w:numFmt w:val="decimal"/>
      <w:pStyle w:val="Nadpis1"/>
      <w:lvlText w:val="%1)"/>
      <w:lvlJc w:val="left"/>
      <w:pPr>
        <w:ind w:left="720" w:hanging="360"/>
      </w:pPr>
    </w:lvl>
    <w:lvl w:ilvl="1" w:tplc="D04C8C14">
      <w:start w:val="1"/>
      <w:numFmt w:val="lowerLetter"/>
      <w:lvlText w:val="%2)"/>
      <w:lvlJc w:val="left"/>
      <w:pPr>
        <w:ind w:left="1788" w:hanging="708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D7"/>
    <w:rsid w:val="00013006"/>
    <w:rsid w:val="0001543C"/>
    <w:rsid w:val="000553E5"/>
    <w:rsid w:val="000869BF"/>
    <w:rsid w:val="0018550C"/>
    <w:rsid w:val="00211936"/>
    <w:rsid w:val="002727D2"/>
    <w:rsid w:val="0029656C"/>
    <w:rsid w:val="002A28E3"/>
    <w:rsid w:val="002A5B04"/>
    <w:rsid w:val="002C2EBF"/>
    <w:rsid w:val="002F4F3C"/>
    <w:rsid w:val="00311C86"/>
    <w:rsid w:val="0032308E"/>
    <w:rsid w:val="00324491"/>
    <w:rsid w:val="0033055C"/>
    <w:rsid w:val="00334E06"/>
    <w:rsid w:val="00342E6B"/>
    <w:rsid w:val="003A4893"/>
    <w:rsid w:val="003C4DB7"/>
    <w:rsid w:val="003E1160"/>
    <w:rsid w:val="003F40C8"/>
    <w:rsid w:val="004A4D8C"/>
    <w:rsid w:val="004C20BC"/>
    <w:rsid w:val="004C4093"/>
    <w:rsid w:val="004E3F4A"/>
    <w:rsid w:val="004E69E0"/>
    <w:rsid w:val="00534E80"/>
    <w:rsid w:val="0059139E"/>
    <w:rsid w:val="00592EDB"/>
    <w:rsid w:val="005A7AD2"/>
    <w:rsid w:val="00625CFE"/>
    <w:rsid w:val="006475E7"/>
    <w:rsid w:val="00662A4D"/>
    <w:rsid w:val="00674A26"/>
    <w:rsid w:val="006807E1"/>
    <w:rsid w:val="006A437D"/>
    <w:rsid w:val="006B0CAF"/>
    <w:rsid w:val="006B4112"/>
    <w:rsid w:val="00720788"/>
    <w:rsid w:val="00722F3A"/>
    <w:rsid w:val="00724E38"/>
    <w:rsid w:val="0079757D"/>
    <w:rsid w:val="007F1E1E"/>
    <w:rsid w:val="00827C43"/>
    <w:rsid w:val="00831532"/>
    <w:rsid w:val="008837A3"/>
    <w:rsid w:val="00885E39"/>
    <w:rsid w:val="008945F5"/>
    <w:rsid w:val="008A1D29"/>
    <w:rsid w:val="008D3725"/>
    <w:rsid w:val="008F2705"/>
    <w:rsid w:val="0092172D"/>
    <w:rsid w:val="00930ED0"/>
    <w:rsid w:val="0094213D"/>
    <w:rsid w:val="00986297"/>
    <w:rsid w:val="009C32B8"/>
    <w:rsid w:val="009C3CBB"/>
    <w:rsid w:val="00A04104"/>
    <w:rsid w:val="00A0553F"/>
    <w:rsid w:val="00A201D7"/>
    <w:rsid w:val="00A86EE7"/>
    <w:rsid w:val="00B6156A"/>
    <w:rsid w:val="00B84D7B"/>
    <w:rsid w:val="00B857C9"/>
    <w:rsid w:val="00BF65D1"/>
    <w:rsid w:val="00C01DD2"/>
    <w:rsid w:val="00CC5593"/>
    <w:rsid w:val="00CD5B89"/>
    <w:rsid w:val="00D10DBC"/>
    <w:rsid w:val="00D26197"/>
    <w:rsid w:val="00DB6D3F"/>
    <w:rsid w:val="00E11573"/>
    <w:rsid w:val="00EB2449"/>
    <w:rsid w:val="00F5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1D1D2D"/>
  <w15:docId w15:val="{5BA96759-9BFC-4DD6-9532-995FC40C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3CBB"/>
    <w:pPr>
      <w:spacing w:after="120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869BF"/>
    <w:pPr>
      <w:keepNext/>
      <w:numPr>
        <w:numId w:val="1"/>
      </w:numPr>
      <w:jc w:val="left"/>
      <w:outlineLvl w:val="0"/>
    </w:pPr>
    <w:rPr>
      <w:b/>
      <w:bCs/>
      <w:lang w:eastAsia="en-US"/>
    </w:rPr>
  </w:style>
  <w:style w:type="paragraph" w:styleId="Nadpis2">
    <w:name w:val="heading 2"/>
    <w:basedOn w:val="Normln"/>
    <w:next w:val="Normln"/>
    <w:link w:val="Nadpis2Char"/>
    <w:qFormat/>
    <w:rsid w:val="00CC5593"/>
    <w:pPr>
      <w:keepNext/>
      <w:numPr>
        <w:numId w:val="8"/>
      </w:numPr>
      <w:spacing w:before="120"/>
      <w:ind w:left="0" w:firstLine="0"/>
      <w:jc w:val="left"/>
      <w:outlineLvl w:val="1"/>
    </w:pPr>
    <w:rPr>
      <w:b/>
      <w:bCs/>
      <w:lang w:eastAsia="en-US"/>
    </w:rPr>
  </w:style>
  <w:style w:type="paragraph" w:styleId="Nadpis3">
    <w:name w:val="heading 3"/>
    <w:basedOn w:val="Normln"/>
    <w:next w:val="Normln"/>
    <w:link w:val="Nadpis3Char"/>
    <w:qFormat/>
    <w:rsid w:val="008945F5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semiHidden/>
    <w:rsid w:val="008945F5"/>
    <w:pPr>
      <w:widowControl w:val="0"/>
      <w:tabs>
        <w:tab w:val="left" w:pos="851"/>
      </w:tabs>
      <w:ind w:left="851" w:hanging="851"/>
      <w:jc w:val="left"/>
    </w:pPr>
    <w:rPr>
      <w:snapToGrid w:val="0"/>
      <w:szCs w:val="20"/>
    </w:rPr>
  </w:style>
  <w:style w:type="paragraph" w:styleId="Zhlav">
    <w:name w:val="header"/>
    <w:basedOn w:val="Normln"/>
    <w:semiHidden/>
    <w:rsid w:val="008945F5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8945F5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8945F5"/>
  </w:style>
  <w:style w:type="paragraph" w:styleId="Textbubliny">
    <w:name w:val="Balloon Text"/>
    <w:basedOn w:val="Normln"/>
    <w:link w:val="TextbublinyChar"/>
    <w:uiPriority w:val="99"/>
    <w:semiHidden/>
    <w:unhideWhenUsed/>
    <w:rsid w:val="00A0553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553F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0869BF"/>
    <w:rPr>
      <w:b/>
      <w:bCs/>
      <w:sz w:val="24"/>
      <w:szCs w:val="24"/>
      <w:lang w:eastAsia="en-US"/>
    </w:rPr>
  </w:style>
  <w:style w:type="character" w:customStyle="1" w:styleId="Nadpis2Char">
    <w:name w:val="Nadpis 2 Char"/>
    <w:basedOn w:val="Standardnpsmoodstavce"/>
    <w:link w:val="Nadpis2"/>
    <w:rsid w:val="00CC5593"/>
    <w:rPr>
      <w:b/>
      <w:bCs/>
      <w:sz w:val="24"/>
      <w:szCs w:val="24"/>
      <w:lang w:eastAsia="en-US"/>
    </w:rPr>
  </w:style>
  <w:style w:type="character" w:customStyle="1" w:styleId="Nadpis3Char">
    <w:name w:val="Nadpis 3 Char"/>
    <w:basedOn w:val="Standardnpsmoodstavce"/>
    <w:link w:val="Nadpis3"/>
    <w:rsid w:val="0033055C"/>
    <w:rPr>
      <w:rFonts w:ascii="Arial" w:hAnsi="Arial" w:cs="Arial"/>
      <w:b/>
      <w:bCs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0869BF"/>
    <w:pPr>
      <w:spacing w:before="120"/>
    </w:pPr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character" w:customStyle="1" w:styleId="NzevChar">
    <w:name w:val="Název Char"/>
    <w:basedOn w:val="Standardnpsmoodstavce"/>
    <w:link w:val="Nzev"/>
    <w:uiPriority w:val="10"/>
    <w:rsid w:val="000869BF"/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table" w:styleId="Mkatabulky">
    <w:name w:val="Table Grid"/>
    <w:basedOn w:val="Normlntabulka"/>
    <w:uiPriority w:val="59"/>
    <w:rsid w:val="009C3C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B857C9"/>
    <w:rPr>
      <w:rFonts w:eastAsiaTheme="minorHAnsi" w:cstheme="minorBidi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CC5593"/>
    <w:pPr>
      <w:numPr>
        <w:numId w:val="12"/>
      </w:numPr>
      <w:spacing w:after="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&#225;\Data%20aplikac&#237;\Microsoft\&#352;ablony\p&#345;&#237;loha_mat_ot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87D1633-1708-4E7B-9F64-7768224E4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příloha_mat_ot</Template>
  <TotalTime>136</TotalTime>
  <Pages>1</Pages>
  <Words>44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 Preslova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Yveta Scharnaglová</dc:creator>
  <cp:lastModifiedBy>Neumann Josef</cp:lastModifiedBy>
  <cp:revision>19</cp:revision>
  <cp:lastPrinted>2017-05-24T09:09:00Z</cp:lastPrinted>
  <dcterms:created xsi:type="dcterms:W3CDTF">2017-05-15T05:52:00Z</dcterms:created>
  <dcterms:modified xsi:type="dcterms:W3CDTF">2018-04-29T17:09:00Z</dcterms:modified>
</cp:coreProperties>
</file>