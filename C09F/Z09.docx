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BF" w:rsidRDefault="001948B7" w:rsidP="000869BF">
      <w:pPr>
        <w:pStyle w:val="Nzev"/>
      </w:pPr>
      <w:bookmarkStart w:id="0" w:name="_GoBack"/>
      <w:bookmarkEnd w:id="0"/>
      <w:r>
        <w:t>Správa chyb a přetečení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1948B7" w:rsidRDefault="001948B7" w:rsidP="001948B7">
      <w:pPr>
        <w:pStyle w:val="Nadpis2"/>
      </w:pPr>
      <w:r>
        <w:t>Vlastní řízení úlohy</w:t>
      </w:r>
    </w:p>
    <w:p w:rsidR="001948B7" w:rsidRPr="001948B7" w:rsidRDefault="001948B7" w:rsidP="001948B7">
      <w:pPr>
        <w:pStyle w:val="Bezmezer"/>
      </w:pPr>
      <w:r w:rsidRPr="001948B7">
        <w:t xml:space="preserve">static void </w:t>
      </w:r>
      <w:proofErr w:type="spellStart"/>
      <w:proofErr w:type="gramStart"/>
      <w:r w:rsidRPr="001948B7">
        <w:t>Main</w:t>
      </w:r>
      <w:proofErr w:type="spellEnd"/>
      <w:r w:rsidRPr="001948B7">
        <w:t>(string</w:t>
      </w:r>
      <w:proofErr w:type="gramEnd"/>
      <w:r w:rsidRPr="001948B7">
        <w:t xml:space="preserve">[] </w:t>
      </w:r>
      <w:proofErr w:type="spellStart"/>
      <w:r w:rsidRPr="001948B7">
        <w:t>args</w:t>
      </w:r>
      <w:proofErr w:type="spellEnd"/>
      <w:r w:rsidRPr="001948B7">
        <w:t>)</w:t>
      </w:r>
    </w:p>
    <w:p w:rsidR="001948B7" w:rsidRPr="001948B7" w:rsidRDefault="001948B7" w:rsidP="001948B7">
      <w:pPr>
        <w:pStyle w:val="Bezmezer"/>
      </w:pPr>
      <w:r w:rsidRPr="001948B7">
        <w:t>{</w:t>
      </w:r>
    </w:p>
    <w:p w:rsidR="001948B7" w:rsidRPr="001948B7" w:rsidRDefault="001948B7" w:rsidP="001948B7">
      <w:pPr>
        <w:pStyle w:val="Bezmezer"/>
        <w:ind w:firstLine="708"/>
      </w:pPr>
      <w:proofErr w:type="spellStart"/>
      <w:r w:rsidRPr="001948B7">
        <w:t>noCheckPreteceni</w:t>
      </w:r>
      <w:proofErr w:type="spellEnd"/>
      <w:r w:rsidRPr="001948B7">
        <w:t>();</w:t>
      </w:r>
    </w:p>
    <w:p w:rsidR="001948B7" w:rsidRPr="001948B7" w:rsidRDefault="001948B7" w:rsidP="001948B7">
      <w:pPr>
        <w:pStyle w:val="Bezmezer"/>
        <w:ind w:firstLine="708"/>
      </w:pPr>
      <w:proofErr w:type="spellStart"/>
      <w:r w:rsidRPr="001948B7">
        <w:t>CheckIntPreteceni</w:t>
      </w:r>
      <w:proofErr w:type="spellEnd"/>
      <w:r w:rsidRPr="001948B7">
        <w:t>();</w:t>
      </w:r>
    </w:p>
    <w:p w:rsidR="001948B7" w:rsidRPr="001948B7" w:rsidRDefault="001948B7" w:rsidP="001948B7">
      <w:pPr>
        <w:pStyle w:val="Bezmezer"/>
        <w:ind w:firstLine="708"/>
      </w:pPr>
      <w:proofErr w:type="spellStart"/>
      <w:r w:rsidRPr="001948B7">
        <w:t>try</w:t>
      </w:r>
      <w:proofErr w:type="spellEnd"/>
    </w:p>
    <w:p w:rsidR="001948B7" w:rsidRPr="001948B7" w:rsidRDefault="001948B7" w:rsidP="001948B7">
      <w:pPr>
        <w:pStyle w:val="Bezmezer"/>
        <w:ind w:firstLine="708"/>
      </w:pPr>
      <w:r w:rsidRPr="001948B7">
        <w:t>{</w:t>
      </w:r>
    </w:p>
    <w:p w:rsidR="001948B7" w:rsidRPr="001948B7" w:rsidRDefault="001948B7" w:rsidP="001948B7">
      <w:pPr>
        <w:pStyle w:val="Bezmezer"/>
        <w:ind w:left="708" w:firstLine="708"/>
      </w:pPr>
      <w:proofErr w:type="spellStart"/>
      <w:r w:rsidRPr="001948B7">
        <w:t>deleniCheck</w:t>
      </w:r>
      <w:proofErr w:type="spellEnd"/>
      <w:r w:rsidRPr="001948B7">
        <w:t>(10, 0);</w:t>
      </w:r>
    </w:p>
    <w:p w:rsidR="001948B7" w:rsidRPr="001948B7" w:rsidRDefault="001948B7" w:rsidP="001948B7">
      <w:pPr>
        <w:pStyle w:val="Bezmezer"/>
        <w:ind w:left="708" w:firstLine="708"/>
      </w:pPr>
      <w:proofErr w:type="spellStart"/>
      <w:r w:rsidRPr="001948B7">
        <w:t>volaniDeleni</w:t>
      </w:r>
      <w:proofErr w:type="spellEnd"/>
      <w:r w:rsidRPr="001948B7">
        <w:t>(10, 0);</w:t>
      </w:r>
    </w:p>
    <w:p w:rsidR="001948B7" w:rsidRPr="001948B7" w:rsidRDefault="001948B7" w:rsidP="001948B7">
      <w:pPr>
        <w:pStyle w:val="Bezmezer"/>
        <w:ind w:left="708" w:firstLine="708"/>
      </w:pPr>
      <w:proofErr w:type="spellStart"/>
      <w:r w:rsidRPr="001948B7">
        <w:t>deleniNoCheck</w:t>
      </w:r>
      <w:proofErr w:type="spellEnd"/>
      <w:r w:rsidRPr="001948B7">
        <w:t>(10, 0);</w:t>
      </w:r>
    </w:p>
    <w:p w:rsidR="001948B7" w:rsidRDefault="001948B7" w:rsidP="001948B7">
      <w:pPr>
        <w:pStyle w:val="Bezmezer"/>
        <w:ind w:firstLine="708"/>
      </w:pPr>
      <w:r w:rsidRPr="001948B7">
        <w:t>}</w:t>
      </w:r>
    </w:p>
    <w:p w:rsidR="001948B7" w:rsidRPr="001948B7" w:rsidRDefault="001948B7" w:rsidP="001948B7">
      <w:pPr>
        <w:pStyle w:val="Bezmezer"/>
        <w:ind w:firstLine="708"/>
      </w:pPr>
      <w:proofErr w:type="spellStart"/>
      <w:r w:rsidRPr="001948B7">
        <w:t>catch</w:t>
      </w:r>
      <w:proofErr w:type="spellEnd"/>
      <w:r w:rsidRPr="001948B7">
        <w:t xml:space="preserve"> (</w:t>
      </w:r>
      <w:proofErr w:type="spellStart"/>
      <w:r w:rsidRPr="001948B7">
        <w:t>Exception</w:t>
      </w:r>
      <w:proofErr w:type="spellEnd"/>
      <w:r w:rsidRPr="001948B7">
        <w:t xml:space="preserve"> e)</w:t>
      </w:r>
    </w:p>
    <w:p w:rsidR="001948B7" w:rsidRPr="001948B7" w:rsidRDefault="001948B7" w:rsidP="001948B7">
      <w:pPr>
        <w:pStyle w:val="Bezmezer"/>
        <w:ind w:firstLine="708"/>
      </w:pPr>
      <w:r w:rsidRPr="001948B7">
        <w:t>{</w:t>
      </w:r>
    </w:p>
    <w:p w:rsidR="001948B7" w:rsidRPr="001948B7" w:rsidRDefault="001948B7" w:rsidP="001948B7">
      <w:pPr>
        <w:pStyle w:val="Bezmezer"/>
        <w:ind w:left="708" w:firstLine="708"/>
      </w:pPr>
      <w:proofErr w:type="spellStart"/>
      <w:r w:rsidRPr="001948B7">
        <w:t>Console.WriteLine</w:t>
      </w:r>
      <w:proofErr w:type="spellEnd"/>
      <w:r w:rsidRPr="001948B7">
        <w:t>("</w:t>
      </w:r>
      <w:proofErr w:type="spellStart"/>
      <w:r w:rsidRPr="001948B7">
        <w:t>Main</w:t>
      </w:r>
      <w:proofErr w:type="spellEnd"/>
      <w:r w:rsidRPr="001948B7">
        <w:t xml:space="preserve">: {0}", </w:t>
      </w:r>
      <w:proofErr w:type="spellStart"/>
      <w:r w:rsidRPr="001948B7">
        <w:t>e.Message</w:t>
      </w:r>
      <w:proofErr w:type="spellEnd"/>
      <w:r w:rsidRPr="001948B7">
        <w:t>);</w:t>
      </w:r>
    </w:p>
    <w:p w:rsidR="001948B7" w:rsidRPr="001948B7" w:rsidRDefault="001948B7" w:rsidP="001948B7">
      <w:pPr>
        <w:pStyle w:val="Bezmezer"/>
        <w:ind w:firstLine="708"/>
      </w:pPr>
      <w:r w:rsidRPr="001948B7">
        <w:t>}</w:t>
      </w:r>
    </w:p>
    <w:p w:rsidR="001948B7" w:rsidRPr="001948B7" w:rsidRDefault="001948B7" w:rsidP="001948B7">
      <w:pPr>
        <w:pStyle w:val="Bezmezer"/>
        <w:ind w:firstLine="708"/>
      </w:pPr>
      <w:proofErr w:type="spellStart"/>
      <w:r w:rsidRPr="001948B7">
        <w:t>finally</w:t>
      </w:r>
      <w:proofErr w:type="spellEnd"/>
    </w:p>
    <w:p w:rsidR="001948B7" w:rsidRPr="001948B7" w:rsidRDefault="001948B7" w:rsidP="001948B7">
      <w:pPr>
        <w:pStyle w:val="Bezmezer"/>
        <w:ind w:firstLine="708"/>
      </w:pPr>
      <w:r w:rsidRPr="001948B7">
        <w:t>{</w:t>
      </w:r>
    </w:p>
    <w:p w:rsidR="001948B7" w:rsidRPr="001948B7" w:rsidRDefault="001948B7" w:rsidP="001948B7">
      <w:pPr>
        <w:pStyle w:val="Bezmezer"/>
        <w:ind w:left="708" w:firstLine="708"/>
      </w:pPr>
      <w:proofErr w:type="spellStart"/>
      <w:r w:rsidRPr="001948B7">
        <w:t>Console.WriteLine</w:t>
      </w:r>
      <w:proofErr w:type="spellEnd"/>
      <w:r w:rsidRPr="001948B7">
        <w:t>("Máme to všechno pod kontrolou!");</w:t>
      </w:r>
    </w:p>
    <w:p w:rsidR="001948B7" w:rsidRPr="001948B7" w:rsidRDefault="001948B7" w:rsidP="001948B7">
      <w:pPr>
        <w:pStyle w:val="Bezmezer"/>
        <w:ind w:firstLine="708"/>
      </w:pPr>
      <w:r w:rsidRPr="001948B7">
        <w:t>}</w:t>
      </w:r>
    </w:p>
    <w:p w:rsidR="001948B7" w:rsidRPr="001948B7" w:rsidRDefault="001948B7" w:rsidP="001948B7">
      <w:pPr>
        <w:pStyle w:val="Bezmezer"/>
        <w:ind w:firstLine="708"/>
      </w:pPr>
      <w:proofErr w:type="spellStart"/>
      <w:r w:rsidRPr="001948B7">
        <w:t>Console.ReadLine</w:t>
      </w:r>
      <w:proofErr w:type="spellEnd"/>
      <w:r w:rsidRPr="001948B7">
        <w:t>();</w:t>
      </w:r>
    </w:p>
    <w:p w:rsidR="001948B7" w:rsidRDefault="001948B7" w:rsidP="001948B7">
      <w:pPr>
        <w:pStyle w:val="Bezmezer"/>
        <w:spacing w:after="120"/>
      </w:pPr>
      <w:r>
        <w:t>}</w:t>
      </w:r>
    </w:p>
    <w:p w:rsidR="001948B7" w:rsidRDefault="001948B7" w:rsidP="001948B7">
      <w:pPr>
        <w:pStyle w:val="Nadpis2"/>
      </w:pPr>
      <w:r>
        <w:t>Přetečení při aritmetické operaci</w:t>
      </w:r>
    </w:p>
    <w:p w:rsidR="001948B7" w:rsidRDefault="001948B7" w:rsidP="001948B7">
      <w:r>
        <w:t>Naprogramujte 2 metody, jejichž podstata je postavena na následujícím kódu:</w:t>
      </w:r>
    </w:p>
    <w:p w:rsidR="001948B7" w:rsidRDefault="001948B7" w:rsidP="001948B7">
      <w:pPr>
        <w:pStyle w:val="Bezmezer"/>
      </w:pPr>
      <w:proofErr w:type="spellStart"/>
      <w:r>
        <w:t>int</w:t>
      </w:r>
      <w:proofErr w:type="spellEnd"/>
      <w:r>
        <w:t xml:space="preserve"> cislo1, cislo2;</w:t>
      </w:r>
    </w:p>
    <w:p w:rsidR="001948B7" w:rsidRDefault="001948B7" w:rsidP="001948B7">
      <w:pPr>
        <w:pStyle w:val="Bezmezer"/>
      </w:pPr>
      <w:r>
        <w:t xml:space="preserve">cislo1 = </w:t>
      </w:r>
      <w:proofErr w:type="spellStart"/>
      <w:r>
        <w:t>int.MaxValue</w:t>
      </w:r>
      <w:proofErr w:type="spellEnd"/>
      <w:r>
        <w:t>;</w:t>
      </w:r>
    </w:p>
    <w:p w:rsidR="001948B7" w:rsidRPr="004C5A88" w:rsidRDefault="001948B7" w:rsidP="001948B7">
      <w:pPr>
        <w:pStyle w:val="Bezmezer"/>
        <w:spacing w:after="120"/>
      </w:pPr>
      <w:r>
        <w:t>cislo2 = cislo1 + 1;</w:t>
      </w:r>
    </w:p>
    <w:p w:rsidR="001948B7" w:rsidRDefault="001948B7" w:rsidP="001948B7">
      <w:r>
        <w:t xml:space="preserve">První metoda označená jako </w:t>
      </w:r>
      <w:proofErr w:type="spellStart"/>
      <w:r>
        <w:t>NoCheckPreteceni</w:t>
      </w:r>
      <w:proofErr w:type="spellEnd"/>
      <w:r>
        <w:t xml:space="preserve"> je bez kontroly přetečení, vypíše hodnoty Cislo1 a Cislo2. Druhá metoda </w:t>
      </w:r>
      <w:proofErr w:type="spellStart"/>
      <w:r>
        <w:t>CheckPretecení</w:t>
      </w:r>
      <w:proofErr w:type="spellEnd"/>
      <w:r>
        <w:t xml:space="preserve"> si kontroluje přetečení v příkazu cislo2 = cislo1 + 1; a ošetří výjimku pomocí </w:t>
      </w:r>
      <w:proofErr w:type="spellStart"/>
      <w:r>
        <w:t>Try</w:t>
      </w:r>
      <w:proofErr w:type="spellEnd"/>
      <w:r>
        <w:t xml:space="preserve"> / </w:t>
      </w:r>
      <w:proofErr w:type="spellStart"/>
      <w:r>
        <w:t>Catch</w:t>
      </w:r>
      <w:proofErr w:type="spellEnd"/>
      <w:r>
        <w:t>. Vypíše se zpráva o výjimce.</w:t>
      </w:r>
    </w:p>
    <w:p w:rsidR="001948B7" w:rsidRDefault="001948B7" w:rsidP="001948B7">
      <w:pPr>
        <w:pStyle w:val="Nadpis2"/>
        <w:keepLines/>
        <w:spacing w:before="0"/>
      </w:pPr>
      <w:r>
        <w:t>Ošetření dělení nulou pomocí výjimky</w:t>
      </w:r>
    </w:p>
    <w:p w:rsidR="001948B7" w:rsidRPr="00843B2C" w:rsidRDefault="001948B7" w:rsidP="001948B7">
      <w:r>
        <w:t>Všechny níže uvedené metody ošetřují problém dělení nulou v programu!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18"/>
        <w:gridCol w:w="1561"/>
        <w:gridCol w:w="4975"/>
      </w:tblGrid>
      <w:tr w:rsidR="001948B7" w:rsidRPr="001948B7" w:rsidTr="005F6F6C">
        <w:tc>
          <w:tcPr>
            <w:tcW w:w="518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</w:p>
        </w:tc>
        <w:tc>
          <w:tcPr>
            <w:tcW w:w="1561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r w:rsidRPr="001948B7">
              <w:rPr>
                <w:sz w:val="20"/>
              </w:rPr>
              <w:t>metoda</w:t>
            </w:r>
          </w:p>
        </w:tc>
        <w:tc>
          <w:tcPr>
            <w:tcW w:w="4975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r w:rsidRPr="001948B7">
              <w:rPr>
                <w:sz w:val="20"/>
              </w:rPr>
              <w:t>podstata metody</w:t>
            </w:r>
          </w:p>
        </w:tc>
      </w:tr>
      <w:tr w:rsidR="001948B7" w:rsidRPr="001948B7" w:rsidTr="005F6F6C">
        <w:tc>
          <w:tcPr>
            <w:tcW w:w="518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r w:rsidRPr="001948B7">
              <w:rPr>
                <w:sz w:val="20"/>
              </w:rPr>
              <w:t>1</w:t>
            </w:r>
          </w:p>
        </w:tc>
        <w:tc>
          <w:tcPr>
            <w:tcW w:w="1561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proofErr w:type="spellStart"/>
            <w:r w:rsidRPr="001948B7">
              <w:rPr>
                <w:sz w:val="20"/>
              </w:rPr>
              <w:t>deleniCheck</w:t>
            </w:r>
            <w:proofErr w:type="spellEnd"/>
          </w:p>
        </w:tc>
        <w:tc>
          <w:tcPr>
            <w:tcW w:w="4975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proofErr w:type="spellStart"/>
            <w:r w:rsidRPr="001948B7">
              <w:rPr>
                <w:sz w:val="20"/>
              </w:rPr>
              <w:t>try</w:t>
            </w:r>
            <w:proofErr w:type="spellEnd"/>
            <w:r w:rsidRPr="001948B7">
              <w:rPr>
                <w:sz w:val="20"/>
              </w:rPr>
              <w:t>/</w:t>
            </w:r>
            <w:proofErr w:type="spellStart"/>
            <w:r w:rsidRPr="001948B7">
              <w:rPr>
                <w:sz w:val="20"/>
              </w:rPr>
              <w:t>catch</w:t>
            </w:r>
            <w:proofErr w:type="spellEnd"/>
            <w:r w:rsidRPr="001948B7">
              <w:rPr>
                <w:sz w:val="20"/>
              </w:rPr>
              <w:t xml:space="preserve"> kontrola </w:t>
            </w:r>
            <w:proofErr w:type="spellStart"/>
            <w:r w:rsidRPr="001948B7">
              <w:rPr>
                <w:sz w:val="20"/>
              </w:rPr>
              <w:t>int</w:t>
            </w:r>
            <w:proofErr w:type="spellEnd"/>
            <w:r w:rsidRPr="001948B7">
              <w:rPr>
                <w:sz w:val="20"/>
              </w:rPr>
              <w:t xml:space="preserve"> </w:t>
            </w:r>
            <w:proofErr w:type="spellStart"/>
            <w:r w:rsidRPr="001948B7">
              <w:rPr>
                <w:sz w:val="20"/>
              </w:rPr>
              <w:t>vysledek</w:t>
            </w:r>
            <w:proofErr w:type="spellEnd"/>
            <w:r w:rsidRPr="001948B7">
              <w:rPr>
                <w:sz w:val="20"/>
              </w:rPr>
              <w:t xml:space="preserve"> = </w:t>
            </w:r>
            <w:proofErr w:type="spellStart"/>
            <w:r w:rsidRPr="001948B7">
              <w:rPr>
                <w:sz w:val="20"/>
              </w:rPr>
              <w:t>cislo</w:t>
            </w:r>
            <w:proofErr w:type="spellEnd"/>
            <w:r w:rsidRPr="001948B7">
              <w:rPr>
                <w:sz w:val="20"/>
              </w:rPr>
              <w:t xml:space="preserve"> / nula;</w:t>
            </w:r>
          </w:p>
        </w:tc>
      </w:tr>
      <w:tr w:rsidR="001948B7" w:rsidRPr="001948B7" w:rsidTr="005F6F6C">
        <w:tc>
          <w:tcPr>
            <w:tcW w:w="518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r w:rsidRPr="001948B7">
              <w:rPr>
                <w:sz w:val="20"/>
              </w:rPr>
              <w:t>2</w:t>
            </w:r>
          </w:p>
        </w:tc>
        <w:tc>
          <w:tcPr>
            <w:tcW w:w="1561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proofErr w:type="spellStart"/>
            <w:r w:rsidRPr="001948B7">
              <w:rPr>
                <w:sz w:val="20"/>
              </w:rPr>
              <w:t>volaniDeleni</w:t>
            </w:r>
            <w:proofErr w:type="spellEnd"/>
          </w:p>
        </w:tc>
        <w:tc>
          <w:tcPr>
            <w:tcW w:w="4975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proofErr w:type="spellStart"/>
            <w:r w:rsidRPr="001948B7">
              <w:rPr>
                <w:sz w:val="20"/>
              </w:rPr>
              <w:t>try</w:t>
            </w:r>
            <w:proofErr w:type="spellEnd"/>
            <w:r w:rsidRPr="001948B7">
              <w:rPr>
                <w:sz w:val="20"/>
              </w:rPr>
              <w:t xml:space="preserve"> / </w:t>
            </w:r>
            <w:proofErr w:type="spellStart"/>
            <w:r w:rsidRPr="001948B7">
              <w:rPr>
                <w:sz w:val="20"/>
              </w:rPr>
              <w:t>catch</w:t>
            </w:r>
            <w:proofErr w:type="spellEnd"/>
            <w:r w:rsidRPr="001948B7">
              <w:rPr>
                <w:sz w:val="20"/>
              </w:rPr>
              <w:t xml:space="preserve"> kontrola volání </w:t>
            </w:r>
            <w:proofErr w:type="spellStart"/>
            <w:r w:rsidRPr="001948B7">
              <w:rPr>
                <w:sz w:val="20"/>
              </w:rPr>
              <w:t>deleniNoCheck</w:t>
            </w:r>
            <w:proofErr w:type="spellEnd"/>
          </w:p>
        </w:tc>
      </w:tr>
      <w:tr w:rsidR="001948B7" w:rsidRPr="001948B7" w:rsidTr="005F6F6C">
        <w:tc>
          <w:tcPr>
            <w:tcW w:w="518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r w:rsidRPr="001948B7">
              <w:rPr>
                <w:sz w:val="20"/>
              </w:rPr>
              <w:t>3</w:t>
            </w:r>
          </w:p>
        </w:tc>
        <w:tc>
          <w:tcPr>
            <w:tcW w:w="1561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proofErr w:type="spellStart"/>
            <w:r w:rsidRPr="001948B7">
              <w:rPr>
                <w:sz w:val="20"/>
              </w:rPr>
              <w:t>deleniNoCheck</w:t>
            </w:r>
            <w:proofErr w:type="spellEnd"/>
          </w:p>
        </w:tc>
        <w:tc>
          <w:tcPr>
            <w:tcW w:w="4975" w:type="dxa"/>
          </w:tcPr>
          <w:p w:rsidR="001948B7" w:rsidRPr="001948B7" w:rsidRDefault="001948B7" w:rsidP="001948B7">
            <w:pPr>
              <w:pStyle w:val="Bezmezer"/>
              <w:rPr>
                <w:sz w:val="20"/>
              </w:rPr>
            </w:pPr>
            <w:r w:rsidRPr="001948B7">
              <w:rPr>
                <w:sz w:val="20"/>
              </w:rPr>
              <w:t xml:space="preserve">bez kontroly </w:t>
            </w:r>
            <w:proofErr w:type="spellStart"/>
            <w:r w:rsidRPr="001948B7">
              <w:rPr>
                <w:sz w:val="20"/>
              </w:rPr>
              <w:t>int</w:t>
            </w:r>
            <w:proofErr w:type="spellEnd"/>
            <w:r w:rsidRPr="001948B7">
              <w:rPr>
                <w:sz w:val="20"/>
              </w:rPr>
              <w:t xml:space="preserve"> </w:t>
            </w:r>
            <w:proofErr w:type="spellStart"/>
            <w:r w:rsidRPr="001948B7">
              <w:rPr>
                <w:sz w:val="20"/>
              </w:rPr>
              <w:t>vysledek</w:t>
            </w:r>
            <w:proofErr w:type="spellEnd"/>
            <w:r w:rsidRPr="001948B7">
              <w:rPr>
                <w:sz w:val="20"/>
              </w:rPr>
              <w:t xml:space="preserve"> = </w:t>
            </w:r>
            <w:proofErr w:type="spellStart"/>
            <w:r w:rsidRPr="001948B7">
              <w:rPr>
                <w:sz w:val="20"/>
              </w:rPr>
              <w:t>cislo</w:t>
            </w:r>
            <w:proofErr w:type="spellEnd"/>
            <w:r w:rsidRPr="001948B7">
              <w:rPr>
                <w:sz w:val="20"/>
              </w:rPr>
              <w:t xml:space="preserve"> / nula</w:t>
            </w:r>
          </w:p>
        </w:tc>
      </w:tr>
    </w:tbl>
    <w:p w:rsidR="001948B7" w:rsidRPr="001948B7" w:rsidRDefault="001948B7" w:rsidP="001948B7">
      <w:pPr>
        <w:pStyle w:val="Bezmezer"/>
      </w:pPr>
    </w:p>
    <w:p w:rsidR="001948B7" w:rsidRDefault="001948B7">
      <w:pPr>
        <w:spacing w:after="0"/>
        <w:jc w:val="left"/>
        <w:rPr>
          <w:rFonts w:eastAsiaTheme="minorHAnsi" w:cstheme="minorBidi"/>
          <w:sz w:val="20"/>
          <w:szCs w:val="22"/>
          <w:lang w:eastAsia="en-US"/>
        </w:rPr>
      </w:pPr>
      <w:r>
        <w:br w:type="page"/>
      </w:r>
    </w:p>
    <w:p w:rsidR="00CD2A9D" w:rsidRDefault="00CD2A9D" w:rsidP="001948B7">
      <w:pPr>
        <w:pStyle w:val="Bezmezer"/>
      </w:pPr>
    </w:p>
    <w:p w:rsidR="001948B7" w:rsidRPr="001948B7" w:rsidRDefault="001948B7" w:rsidP="00CD2A9D">
      <w:pPr>
        <w:pStyle w:val="Bezmezer"/>
      </w:pPr>
      <w:r w:rsidRPr="001948B7">
        <w:t xml:space="preserve">static void </w:t>
      </w:r>
      <w:proofErr w:type="spellStart"/>
      <w:r w:rsidRPr="001948B7">
        <w:t>noCheckPreteceni</w:t>
      </w:r>
      <w:proofErr w:type="spellEnd"/>
      <w:r w:rsidRPr="001948B7">
        <w:t>()</w:t>
      </w:r>
    </w:p>
    <w:p w:rsidR="001948B7" w:rsidRPr="001948B7" w:rsidRDefault="001948B7" w:rsidP="001948B7">
      <w:pPr>
        <w:pStyle w:val="Bezmezer"/>
      </w:pPr>
      <w:r w:rsidRPr="001948B7">
        <w:t>{</w:t>
      </w:r>
    </w:p>
    <w:p w:rsidR="001948B7" w:rsidRPr="001948B7" w:rsidRDefault="001948B7" w:rsidP="001948B7">
      <w:pPr>
        <w:pStyle w:val="Bezmezer"/>
      </w:pPr>
      <w:r w:rsidRPr="001948B7">
        <w:t xml:space="preserve">            </w:t>
      </w:r>
      <w:proofErr w:type="spellStart"/>
      <w:r w:rsidRPr="001948B7">
        <w:t>int</w:t>
      </w:r>
      <w:proofErr w:type="spellEnd"/>
      <w:r w:rsidRPr="001948B7">
        <w:t xml:space="preserve"> cislo1, cislo2;</w:t>
      </w:r>
    </w:p>
    <w:p w:rsidR="001948B7" w:rsidRPr="001948B7" w:rsidRDefault="001948B7" w:rsidP="001948B7">
      <w:pPr>
        <w:pStyle w:val="Bezmezer"/>
      </w:pPr>
      <w:r w:rsidRPr="001948B7">
        <w:t xml:space="preserve">            cislo1 = </w:t>
      </w:r>
      <w:proofErr w:type="spellStart"/>
      <w:r w:rsidRPr="001948B7">
        <w:t>int.MaxValue</w:t>
      </w:r>
      <w:proofErr w:type="spellEnd"/>
      <w:r w:rsidRPr="001948B7">
        <w:t>;</w:t>
      </w:r>
    </w:p>
    <w:p w:rsidR="001948B7" w:rsidRPr="001948B7" w:rsidRDefault="001948B7" w:rsidP="001948B7">
      <w:pPr>
        <w:pStyle w:val="Bezmezer"/>
      </w:pPr>
      <w:r w:rsidRPr="001948B7">
        <w:t xml:space="preserve">            cislo2 = cislo1 + 1;</w:t>
      </w:r>
    </w:p>
    <w:p w:rsidR="001948B7" w:rsidRPr="001948B7" w:rsidRDefault="001948B7" w:rsidP="001948B7">
      <w:pPr>
        <w:pStyle w:val="Bezmezer"/>
      </w:pPr>
      <w:r w:rsidRPr="001948B7">
        <w:t xml:space="preserve">            </w:t>
      </w:r>
      <w:proofErr w:type="spellStart"/>
      <w:r w:rsidRPr="001948B7">
        <w:t>Console.WriteLine</w:t>
      </w:r>
      <w:proofErr w:type="spellEnd"/>
      <w:r w:rsidRPr="001948B7">
        <w:t xml:space="preserve">("Bez kontroly </w:t>
      </w:r>
      <w:proofErr w:type="spellStart"/>
      <w:r w:rsidRPr="001948B7">
        <w:t>int</w:t>
      </w:r>
      <w:proofErr w:type="spellEnd"/>
      <w:r w:rsidRPr="001948B7">
        <w:t xml:space="preserve"> Max: {0:n0} přetečení: {1:n0}", cislo1, cislo2);</w:t>
      </w:r>
    </w:p>
    <w:p w:rsidR="001948B7" w:rsidRPr="001948B7" w:rsidRDefault="001948B7" w:rsidP="001948B7">
      <w:pPr>
        <w:pStyle w:val="Bezmezer"/>
      </w:pPr>
      <w:r w:rsidRPr="001948B7">
        <w:t>}</w:t>
      </w:r>
    </w:p>
    <w:p w:rsidR="001948B7" w:rsidRPr="001948B7" w:rsidRDefault="001948B7" w:rsidP="001948B7">
      <w:pPr>
        <w:rPr>
          <w:lang w:eastAsia="en-US"/>
        </w:rPr>
      </w:pPr>
    </w:p>
    <w:p w:rsidR="001948B7" w:rsidRPr="001948B7" w:rsidRDefault="001948B7" w:rsidP="001948B7">
      <w:pPr>
        <w:pStyle w:val="Bezmezer"/>
      </w:pPr>
      <w:r w:rsidRPr="001948B7">
        <w:t xml:space="preserve">static void </w:t>
      </w:r>
      <w:proofErr w:type="spellStart"/>
      <w:r w:rsidRPr="001948B7">
        <w:t>CheckIntPreteceni</w:t>
      </w:r>
      <w:proofErr w:type="spellEnd"/>
      <w:r w:rsidRPr="001948B7">
        <w:t>()</w:t>
      </w:r>
    </w:p>
    <w:p w:rsidR="001948B7" w:rsidRPr="001948B7" w:rsidRDefault="001948B7" w:rsidP="001948B7">
      <w:pPr>
        <w:pStyle w:val="Bezmezer"/>
      </w:pPr>
      <w:r w:rsidRPr="001948B7">
        <w:t>{</w:t>
      </w:r>
    </w:p>
    <w:p w:rsidR="001948B7" w:rsidRPr="001948B7" w:rsidRDefault="001948B7" w:rsidP="001948B7">
      <w:pPr>
        <w:pStyle w:val="Bezmezer"/>
      </w:pPr>
      <w:r w:rsidRPr="001948B7">
        <w:t xml:space="preserve">            </w:t>
      </w:r>
      <w:proofErr w:type="spellStart"/>
      <w:r w:rsidRPr="001948B7">
        <w:t>try</w:t>
      </w:r>
      <w:proofErr w:type="spellEnd"/>
    </w:p>
    <w:p w:rsidR="001948B7" w:rsidRPr="001948B7" w:rsidRDefault="001948B7" w:rsidP="001948B7">
      <w:pPr>
        <w:pStyle w:val="Bezmezer"/>
      </w:pPr>
      <w:r w:rsidRPr="001948B7">
        <w:t xml:space="preserve">            {</w:t>
      </w:r>
    </w:p>
    <w:p w:rsidR="001948B7" w:rsidRPr="001948B7" w:rsidRDefault="001948B7" w:rsidP="001948B7">
      <w:pPr>
        <w:pStyle w:val="Bezmezer"/>
      </w:pPr>
      <w:r w:rsidRPr="001948B7">
        <w:t xml:space="preserve">                </w:t>
      </w:r>
      <w:proofErr w:type="spellStart"/>
      <w:r w:rsidRPr="001948B7">
        <w:t>int</w:t>
      </w:r>
      <w:proofErr w:type="spellEnd"/>
      <w:r w:rsidRPr="001948B7">
        <w:t xml:space="preserve"> cislo1, cislo2;</w:t>
      </w:r>
    </w:p>
    <w:p w:rsidR="001948B7" w:rsidRPr="001948B7" w:rsidRDefault="001948B7" w:rsidP="001948B7">
      <w:pPr>
        <w:pStyle w:val="Bezmezer"/>
      </w:pPr>
      <w:r w:rsidRPr="001948B7">
        <w:t xml:space="preserve">                cislo1 = </w:t>
      </w:r>
      <w:proofErr w:type="spellStart"/>
      <w:r w:rsidRPr="001948B7">
        <w:t>int.MaxValue</w:t>
      </w:r>
      <w:proofErr w:type="spellEnd"/>
      <w:r w:rsidRPr="001948B7">
        <w:t>;</w:t>
      </w:r>
    </w:p>
    <w:p w:rsidR="001948B7" w:rsidRPr="001948B7" w:rsidRDefault="001948B7" w:rsidP="001948B7">
      <w:pPr>
        <w:pStyle w:val="Bezmezer"/>
      </w:pPr>
      <w:r w:rsidRPr="001948B7">
        <w:t xml:space="preserve">                cislo2 = </w:t>
      </w:r>
      <w:proofErr w:type="spellStart"/>
      <w:r w:rsidRPr="001948B7">
        <w:t>checked</w:t>
      </w:r>
      <w:proofErr w:type="spellEnd"/>
      <w:r w:rsidRPr="001948B7">
        <w:t>(cislo1+1);</w:t>
      </w:r>
    </w:p>
    <w:p w:rsidR="001948B7" w:rsidRPr="001948B7" w:rsidRDefault="001948B7" w:rsidP="001948B7">
      <w:pPr>
        <w:pStyle w:val="Bezmezer"/>
      </w:pPr>
      <w:r w:rsidRPr="001948B7">
        <w:t xml:space="preserve">                </w:t>
      </w:r>
      <w:proofErr w:type="spellStart"/>
      <w:r w:rsidRPr="001948B7">
        <w:t>Console.WriteLine</w:t>
      </w:r>
      <w:proofErr w:type="spellEnd"/>
      <w:r w:rsidRPr="001948B7">
        <w:t>("</w:t>
      </w:r>
      <w:proofErr w:type="spellStart"/>
      <w:r w:rsidRPr="001948B7">
        <w:t>int</w:t>
      </w:r>
      <w:proofErr w:type="spellEnd"/>
      <w:r w:rsidRPr="001948B7">
        <w:t xml:space="preserve"> Max: {0:n0} přetečení: {1:n0}", cislo1, cislo2);</w:t>
      </w:r>
    </w:p>
    <w:p w:rsidR="001948B7" w:rsidRPr="001948B7" w:rsidRDefault="001948B7" w:rsidP="001948B7">
      <w:pPr>
        <w:pStyle w:val="Bezmezer"/>
      </w:pPr>
      <w:r w:rsidRPr="001948B7">
        <w:t xml:space="preserve">            }</w:t>
      </w:r>
    </w:p>
    <w:p w:rsidR="001948B7" w:rsidRPr="001948B7" w:rsidRDefault="001948B7" w:rsidP="001948B7">
      <w:pPr>
        <w:pStyle w:val="Bezmezer"/>
      </w:pPr>
      <w:r w:rsidRPr="001948B7">
        <w:t xml:space="preserve">            </w:t>
      </w:r>
      <w:proofErr w:type="spellStart"/>
      <w:r w:rsidRPr="001948B7">
        <w:t>catch</w:t>
      </w:r>
      <w:proofErr w:type="spellEnd"/>
      <w:r w:rsidRPr="001948B7">
        <w:t xml:space="preserve"> (</w:t>
      </w:r>
      <w:proofErr w:type="spellStart"/>
      <w:r w:rsidRPr="001948B7">
        <w:t>ArithmeticException</w:t>
      </w:r>
      <w:proofErr w:type="spellEnd"/>
      <w:r w:rsidRPr="001948B7">
        <w:t xml:space="preserve"> e)</w:t>
      </w:r>
    </w:p>
    <w:p w:rsidR="001948B7" w:rsidRPr="001948B7" w:rsidRDefault="001948B7" w:rsidP="001948B7">
      <w:pPr>
        <w:pStyle w:val="Bezmezer"/>
      </w:pPr>
      <w:r w:rsidRPr="001948B7">
        <w:t xml:space="preserve">            {</w:t>
      </w:r>
    </w:p>
    <w:p w:rsidR="001948B7" w:rsidRPr="001948B7" w:rsidRDefault="001948B7" w:rsidP="001948B7">
      <w:pPr>
        <w:pStyle w:val="Bezmezer"/>
      </w:pPr>
      <w:r w:rsidRPr="001948B7">
        <w:t xml:space="preserve">                </w:t>
      </w:r>
      <w:proofErr w:type="spellStart"/>
      <w:r w:rsidRPr="001948B7">
        <w:t>Console.WriteLine</w:t>
      </w:r>
      <w:proofErr w:type="spellEnd"/>
      <w:r w:rsidRPr="001948B7">
        <w:t xml:space="preserve">("Kontrola </w:t>
      </w:r>
      <w:proofErr w:type="spellStart"/>
      <w:r w:rsidRPr="001948B7">
        <w:t>int</w:t>
      </w:r>
      <w:proofErr w:type="spellEnd"/>
      <w:r w:rsidRPr="001948B7">
        <w:t xml:space="preserve"> přetečení: {0}", </w:t>
      </w:r>
      <w:proofErr w:type="spellStart"/>
      <w:r w:rsidRPr="001948B7">
        <w:t>e.Message</w:t>
      </w:r>
      <w:proofErr w:type="spellEnd"/>
      <w:r w:rsidRPr="001948B7">
        <w:t>);</w:t>
      </w:r>
    </w:p>
    <w:p w:rsidR="001948B7" w:rsidRPr="001948B7" w:rsidRDefault="001948B7" w:rsidP="001948B7">
      <w:pPr>
        <w:pStyle w:val="Bezmezer"/>
      </w:pPr>
      <w:r w:rsidRPr="001948B7">
        <w:t xml:space="preserve">            }</w:t>
      </w:r>
    </w:p>
    <w:p w:rsidR="001948B7" w:rsidRPr="001948B7" w:rsidRDefault="001948B7" w:rsidP="001948B7">
      <w:pPr>
        <w:pStyle w:val="Bezmezer"/>
      </w:pPr>
      <w:r w:rsidRPr="001948B7">
        <w:t>}</w:t>
      </w:r>
    </w:p>
    <w:p w:rsidR="001948B7" w:rsidRPr="001948B7" w:rsidRDefault="001948B7" w:rsidP="001948B7">
      <w:pPr>
        <w:rPr>
          <w:lang w:eastAsia="en-US"/>
        </w:rPr>
      </w:pPr>
    </w:p>
    <w:p w:rsidR="001948B7" w:rsidRPr="001948B7" w:rsidRDefault="001948B7" w:rsidP="00CD2A9D">
      <w:pPr>
        <w:pStyle w:val="Bezmezer"/>
      </w:pPr>
      <w:r w:rsidRPr="001948B7">
        <w:t xml:space="preserve">static void </w:t>
      </w:r>
      <w:proofErr w:type="spellStart"/>
      <w:r w:rsidRPr="001948B7">
        <w:t>deleniCheck</w:t>
      </w:r>
      <w:proofErr w:type="spellEnd"/>
      <w:r w:rsidRPr="001948B7">
        <w:t>(</w:t>
      </w:r>
      <w:proofErr w:type="spellStart"/>
      <w:r w:rsidRPr="001948B7">
        <w:t>int</w:t>
      </w:r>
      <w:proofErr w:type="spellEnd"/>
      <w:r w:rsidRPr="001948B7">
        <w:t xml:space="preserve"> </w:t>
      </w:r>
      <w:proofErr w:type="spellStart"/>
      <w:r w:rsidRPr="001948B7">
        <w:t>cislo,int</w:t>
      </w:r>
      <w:proofErr w:type="spellEnd"/>
      <w:r w:rsidRPr="001948B7">
        <w:t xml:space="preserve"> nula)</w:t>
      </w:r>
    </w:p>
    <w:p w:rsidR="001948B7" w:rsidRPr="001948B7" w:rsidRDefault="001948B7" w:rsidP="00CD2A9D">
      <w:pPr>
        <w:pStyle w:val="Bezmezer"/>
      </w:pPr>
      <w:r w:rsidRPr="001948B7">
        <w:t>{</w:t>
      </w:r>
    </w:p>
    <w:p w:rsidR="001948B7" w:rsidRPr="001948B7" w:rsidRDefault="001948B7" w:rsidP="00CD2A9D">
      <w:pPr>
        <w:pStyle w:val="Bezmezer"/>
      </w:pPr>
      <w:r w:rsidRPr="001948B7">
        <w:t xml:space="preserve">            </w:t>
      </w:r>
      <w:proofErr w:type="spellStart"/>
      <w:r w:rsidRPr="001948B7">
        <w:t>try</w:t>
      </w:r>
      <w:proofErr w:type="spellEnd"/>
    </w:p>
    <w:p w:rsidR="001948B7" w:rsidRPr="001948B7" w:rsidRDefault="001948B7" w:rsidP="00CD2A9D">
      <w:pPr>
        <w:pStyle w:val="Bezmezer"/>
      </w:pPr>
      <w:r w:rsidRPr="001948B7">
        <w:t xml:space="preserve">            {</w:t>
      </w:r>
    </w:p>
    <w:p w:rsidR="001948B7" w:rsidRPr="001948B7" w:rsidRDefault="001948B7" w:rsidP="00CD2A9D">
      <w:pPr>
        <w:pStyle w:val="Bezmezer"/>
      </w:pPr>
      <w:r w:rsidRPr="001948B7">
        <w:t xml:space="preserve">                </w:t>
      </w:r>
      <w:proofErr w:type="spellStart"/>
      <w:r w:rsidRPr="001948B7">
        <w:t>int</w:t>
      </w:r>
      <w:proofErr w:type="spellEnd"/>
      <w:r w:rsidRPr="001948B7">
        <w:t xml:space="preserve"> </w:t>
      </w:r>
      <w:proofErr w:type="spellStart"/>
      <w:r w:rsidRPr="001948B7">
        <w:t>vysledek</w:t>
      </w:r>
      <w:proofErr w:type="spellEnd"/>
      <w:r w:rsidRPr="001948B7">
        <w:t xml:space="preserve"> = </w:t>
      </w:r>
      <w:proofErr w:type="spellStart"/>
      <w:r w:rsidRPr="001948B7">
        <w:t>cislo</w:t>
      </w:r>
      <w:proofErr w:type="spellEnd"/>
      <w:r w:rsidRPr="001948B7">
        <w:t xml:space="preserve"> / nula;</w:t>
      </w:r>
    </w:p>
    <w:p w:rsidR="001948B7" w:rsidRPr="001948B7" w:rsidRDefault="001948B7" w:rsidP="00CD2A9D">
      <w:pPr>
        <w:pStyle w:val="Bezmezer"/>
      </w:pPr>
      <w:r w:rsidRPr="001948B7">
        <w:t xml:space="preserve">            }</w:t>
      </w:r>
    </w:p>
    <w:p w:rsidR="001948B7" w:rsidRPr="001948B7" w:rsidRDefault="001948B7" w:rsidP="00CD2A9D">
      <w:pPr>
        <w:pStyle w:val="Bezmezer"/>
      </w:pPr>
      <w:r w:rsidRPr="001948B7">
        <w:t xml:space="preserve">            </w:t>
      </w:r>
      <w:proofErr w:type="spellStart"/>
      <w:r w:rsidRPr="001948B7">
        <w:t>catch</w:t>
      </w:r>
      <w:proofErr w:type="spellEnd"/>
      <w:r w:rsidRPr="001948B7">
        <w:t xml:space="preserve"> (</w:t>
      </w:r>
      <w:proofErr w:type="spellStart"/>
      <w:r w:rsidRPr="001948B7">
        <w:t>DivideByZeroException</w:t>
      </w:r>
      <w:proofErr w:type="spellEnd"/>
      <w:r w:rsidRPr="001948B7">
        <w:t xml:space="preserve"> e)</w:t>
      </w:r>
    </w:p>
    <w:p w:rsidR="001948B7" w:rsidRPr="001948B7" w:rsidRDefault="001948B7" w:rsidP="00CD2A9D">
      <w:pPr>
        <w:pStyle w:val="Bezmezer"/>
      </w:pPr>
      <w:r w:rsidRPr="001948B7">
        <w:t xml:space="preserve">            {</w:t>
      </w:r>
    </w:p>
    <w:p w:rsidR="001948B7" w:rsidRPr="001948B7" w:rsidRDefault="001948B7" w:rsidP="00CD2A9D">
      <w:pPr>
        <w:pStyle w:val="Bezmezer"/>
      </w:pPr>
      <w:r w:rsidRPr="001948B7">
        <w:t xml:space="preserve">                </w:t>
      </w:r>
      <w:proofErr w:type="spellStart"/>
      <w:r w:rsidRPr="001948B7">
        <w:t>Console.WriteLine</w:t>
      </w:r>
      <w:proofErr w:type="spellEnd"/>
      <w:r w:rsidRPr="001948B7">
        <w:t xml:space="preserve">("Procedura: {0}", </w:t>
      </w:r>
      <w:proofErr w:type="spellStart"/>
      <w:r w:rsidRPr="001948B7">
        <w:t>e.Message</w:t>
      </w:r>
      <w:proofErr w:type="spellEnd"/>
      <w:r w:rsidRPr="001948B7">
        <w:t>);</w:t>
      </w:r>
    </w:p>
    <w:p w:rsidR="001948B7" w:rsidRPr="001948B7" w:rsidRDefault="001948B7" w:rsidP="00CD2A9D">
      <w:pPr>
        <w:pStyle w:val="Bezmezer"/>
      </w:pPr>
      <w:r w:rsidRPr="001948B7">
        <w:t xml:space="preserve">            }</w:t>
      </w:r>
    </w:p>
    <w:p w:rsidR="001948B7" w:rsidRPr="001948B7" w:rsidRDefault="001948B7" w:rsidP="00CD2A9D">
      <w:pPr>
        <w:pStyle w:val="Bezmezer"/>
      </w:pPr>
      <w:r w:rsidRPr="001948B7">
        <w:t xml:space="preserve">            </w:t>
      </w:r>
      <w:proofErr w:type="spellStart"/>
      <w:r w:rsidRPr="001948B7">
        <w:t>catch</w:t>
      </w:r>
      <w:proofErr w:type="spellEnd"/>
      <w:r w:rsidRPr="001948B7">
        <w:t xml:space="preserve"> (</w:t>
      </w:r>
      <w:proofErr w:type="spellStart"/>
      <w:r w:rsidRPr="001948B7">
        <w:t>Exception</w:t>
      </w:r>
      <w:proofErr w:type="spellEnd"/>
      <w:r w:rsidRPr="001948B7">
        <w:t xml:space="preserve"> e)</w:t>
      </w:r>
    </w:p>
    <w:p w:rsidR="001948B7" w:rsidRPr="001948B7" w:rsidRDefault="001948B7" w:rsidP="00CD2A9D">
      <w:pPr>
        <w:pStyle w:val="Bezmezer"/>
      </w:pPr>
      <w:r w:rsidRPr="001948B7">
        <w:t xml:space="preserve">            {</w:t>
      </w:r>
    </w:p>
    <w:p w:rsidR="001948B7" w:rsidRPr="001948B7" w:rsidRDefault="001948B7" w:rsidP="00CD2A9D">
      <w:pPr>
        <w:pStyle w:val="Bezmezer"/>
      </w:pPr>
      <w:r w:rsidRPr="001948B7">
        <w:t xml:space="preserve">                </w:t>
      </w:r>
      <w:proofErr w:type="spellStart"/>
      <w:r w:rsidRPr="001948B7">
        <w:t>Console.WriteLine</w:t>
      </w:r>
      <w:proofErr w:type="spellEnd"/>
      <w:r w:rsidRPr="001948B7">
        <w:t xml:space="preserve">("General {0}", </w:t>
      </w:r>
      <w:proofErr w:type="spellStart"/>
      <w:r w:rsidRPr="001948B7">
        <w:t>e.Message</w:t>
      </w:r>
      <w:proofErr w:type="spellEnd"/>
      <w:r w:rsidRPr="001948B7">
        <w:t>);</w:t>
      </w:r>
    </w:p>
    <w:p w:rsidR="001948B7" w:rsidRPr="001948B7" w:rsidRDefault="001948B7" w:rsidP="00CD2A9D">
      <w:pPr>
        <w:pStyle w:val="Bezmezer"/>
      </w:pPr>
      <w:r w:rsidRPr="001948B7">
        <w:t xml:space="preserve">            }</w:t>
      </w:r>
    </w:p>
    <w:p w:rsidR="001948B7" w:rsidRPr="001948B7" w:rsidRDefault="001948B7" w:rsidP="00CD2A9D">
      <w:pPr>
        <w:pStyle w:val="Bezmezer"/>
      </w:pPr>
      <w:r w:rsidRPr="001948B7">
        <w:t>}</w:t>
      </w:r>
    </w:p>
    <w:p w:rsidR="001948B7" w:rsidRPr="001948B7" w:rsidRDefault="001948B7" w:rsidP="00CD2A9D">
      <w:pPr>
        <w:pStyle w:val="Bezmezer"/>
      </w:pPr>
    </w:p>
    <w:p w:rsidR="001948B7" w:rsidRPr="001948B7" w:rsidRDefault="001948B7" w:rsidP="00CD2A9D">
      <w:pPr>
        <w:pStyle w:val="Bezmezer"/>
      </w:pPr>
      <w:r w:rsidRPr="001948B7">
        <w:t xml:space="preserve">static void </w:t>
      </w:r>
      <w:proofErr w:type="spellStart"/>
      <w:r w:rsidRPr="001948B7">
        <w:t>deleniNoCheck</w:t>
      </w:r>
      <w:proofErr w:type="spellEnd"/>
      <w:r w:rsidRPr="001948B7">
        <w:t>(</w:t>
      </w:r>
      <w:proofErr w:type="spellStart"/>
      <w:r w:rsidRPr="001948B7">
        <w:t>int</w:t>
      </w:r>
      <w:proofErr w:type="spellEnd"/>
      <w:r w:rsidRPr="001948B7">
        <w:t xml:space="preserve"> </w:t>
      </w:r>
      <w:proofErr w:type="spellStart"/>
      <w:r w:rsidRPr="001948B7">
        <w:t>cislo,int</w:t>
      </w:r>
      <w:proofErr w:type="spellEnd"/>
      <w:r w:rsidRPr="001948B7">
        <w:t xml:space="preserve"> nula)</w:t>
      </w:r>
    </w:p>
    <w:p w:rsidR="001948B7" w:rsidRPr="001948B7" w:rsidRDefault="001948B7" w:rsidP="00CD2A9D">
      <w:pPr>
        <w:pStyle w:val="Bezmezer"/>
      </w:pPr>
      <w:r w:rsidRPr="001948B7">
        <w:t>{</w:t>
      </w:r>
    </w:p>
    <w:p w:rsidR="001948B7" w:rsidRPr="001948B7" w:rsidRDefault="001948B7" w:rsidP="00CD2A9D">
      <w:pPr>
        <w:pStyle w:val="Bezmezer"/>
      </w:pPr>
      <w:r w:rsidRPr="001948B7">
        <w:t xml:space="preserve">            </w:t>
      </w:r>
      <w:proofErr w:type="spellStart"/>
      <w:r w:rsidRPr="001948B7">
        <w:t>int</w:t>
      </w:r>
      <w:proofErr w:type="spellEnd"/>
      <w:r w:rsidRPr="001948B7">
        <w:t xml:space="preserve"> </w:t>
      </w:r>
      <w:proofErr w:type="spellStart"/>
      <w:r w:rsidRPr="001948B7">
        <w:t>vysledek</w:t>
      </w:r>
      <w:proofErr w:type="spellEnd"/>
      <w:r w:rsidRPr="001948B7">
        <w:t xml:space="preserve"> = </w:t>
      </w:r>
      <w:proofErr w:type="spellStart"/>
      <w:r w:rsidRPr="001948B7">
        <w:t>cislo</w:t>
      </w:r>
      <w:proofErr w:type="spellEnd"/>
      <w:r w:rsidRPr="001948B7">
        <w:t xml:space="preserve"> / nula;</w:t>
      </w:r>
    </w:p>
    <w:p w:rsidR="001948B7" w:rsidRPr="001948B7" w:rsidRDefault="001948B7" w:rsidP="00CD2A9D">
      <w:pPr>
        <w:pStyle w:val="Bezmezer"/>
      </w:pPr>
      <w:r w:rsidRPr="001948B7">
        <w:t>}</w:t>
      </w:r>
    </w:p>
    <w:p w:rsidR="001948B7" w:rsidRPr="001948B7" w:rsidRDefault="001948B7" w:rsidP="00CD2A9D">
      <w:pPr>
        <w:pStyle w:val="Bezmezer"/>
      </w:pPr>
    </w:p>
    <w:p w:rsidR="001948B7" w:rsidRPr="001948B7" w:rsidRDefault="001948B7" w:rsidP="00CD2A9D">
      <w:pPr>
        <w:pStyle w:val="Bezmezer"/>
      </w:pPr>
      <w:r w:rsidRPr="001948B7">
        <w:t xml:space="preserve">static void </w:t>
      </w:r>
      <w:proofErr w:type="spellStart"/>
      <w:r w:rsidRPr="001948B7">
        <w:t>volaniDeleni</w:t>
      </w:r>
      <w:proofErr w:type="spellEnd"/>
      <w:r w:rsidRPr="001948B7">
        <w:t>(</w:t>
      </w:r>
      <w:proofErr w:type="spellStart"/>
      <w:r w:rsidRPr="001948B7">
        <w:t>int</w:t>
      </w:r>
      <w:proofErr w:type="spellEnd"/>
      <w:r w:rsidRPr="001948B7">
        <w:t xml:space="preserve"> </w:t>
      </w:r>
      <w:proofErr w:type="spellStart"/>
      <w:r w:rsidRPr="001948B7">
        <w:t>cislo</w:t>
      </w:r>
      <w:proofErr w:type="spellEnd"/>
      <w:r w:rsidRPr="001948B7">
        <w:t xml:space="preserve">, </w:t>
      </w:r>
      <w:proofErr w:type="spellStart"/>
      <w:r w:rsidRPr="001948B7">
        <w:t>int</w:t>
      </w:r>
      <w:proofErr w:type="spellEnd"/>
      <w:r w:rsidRPr="001948B7">
        <w:t xml:space="preserve"> nula)</w:t>
      </w:r>
    </w:p>
    <w:p w:rsidR="001948B7" w:rsidRPr="001948B7" w:rsidRDefault="001948B7" w:rsidP="00CD2A9D">
      <w:pPr>
        <w:pStyle w:val="Bezmezer"/>
      </w:pPr>
      <w:r w:rsidRPr="001948B7">
        <w:t>{</w:t>
      </w:r>
    </w:p>
    <w:p w:rsidR="001948B7" w:rsidRPr="001948B7" w:rsidRDefault="001948B7" w:rsidP="00CD2A9D">
      <w:pPr>
        <w:pStyle w:val="Bezmezer"/>
      </w:pPr>
      <w:r w:rsidRPr="001948B7">
        <w:t xml:space="preserve">            </w:t>
      </w:r>
      <w:proofErr w:type="spellStart"/>
      <w:r w:rsidRPr="001948B7">
        <w:t>try</w:t>
      </w:r>
      <w:proofErr w:type="spellEnd"/>
    </w:p>
    <w:p w:rsidR="001948B7" w:rsidRPr="001948B7" w:rsidRDefault="001948B7" w:rsidP="00CD2A9D">
      <w:pPr>
        <w:pStyle w:val="Bezmezer"/>
      </w:pPr>
      <w:r w:rsidRPr="001948B7">
        <w:t xml:space="preserve">            {</w:t>
      </w:r>
    </w:p>
    <w:p w:rsidR="001948B7" w:rsidRPr="001948B7" w:rsidRDefault="001948B7" w:rsidP="00CD2A9D">
      <w:pPr>
        <w:pStyle w:val="Bezmezer"/>
      </w:pPr>
      <w:r w:rsidRPr="001948B7">
        <w:t xml:space="preserve">                </w:t>
      </w:r>
      <w:proofErr w:type="spellStart"/>
      <w:r w:rsidRPr="001948B7">
        <w:t>deleniNoCheck</w:t>
      </w:r>
      <w:proofErr w:type="spellEnd"/>
      <w:r w:rsidRPr="001948B7">
        <w:t>(</w:t>
      </w:r>
      <w:proofErr w:type="spellStart"/>
      <w:r w:rsidRPr="001948B7">
        <w:t>cislo,nula</w:t>
      </w:r>
      <w:proofErr w:type="spellEnd"/>
      <w:r w:rsidRPr="001948B7">
        <w:t>);</w:t>
      </w:r>
    </w:p>
    <w:p w:rsidR="001948B7" w:rsidRPr="001948B7" w:rsidRDefault="001948B7" w:rsidP="00CD2A9D">
      <w:pPr>
        <w:pStyle w:val="Bezmezer"/>
      </w:pPr>
      <w:r w:rsidRPr="001948B7">
        <w:t xml:space="preserve">            }</w:t>
      </w:r>
    </w:p>
    <w:p w:rsidR="001948B7" w:rsidRPr="001948B7" w:rsidRDefault="001948B7" w:rsidP="00CD2A9D">
      <w:pPr>
        <w:pStyle w:val="Bezmezer"/>
      </w:pPr>
      <w:r w:rsidRPr="001948B7">
        <w:t xml:space="preserve">            </w:t>
      </w:r>
      <w:proofErr w:type="spellStart"/>
      <w:r w:rsidRPr="001948B7">
        <w:t>catch</w:t>
      </w:r>
      <w:proofErr w:type="spellEnd"/>
      <w:r w:rsidRPr="001948B7">
        <w:t xml:space="preserve"> (</w:t>
      </w:r>
      <w:proofErr w:type="spellStart"/>
      <w:r w:rsidRPr="001948B7">
        <w:t>Exception</w:t>
      </w:r>
      <w:proofErr w:type="spellEnd"/>
      <w:r w:rsidRPr="001948B7">
        <w:t xml:space="preserve"> e)</w:t>
      </w:r>
    </w:p>
    <w:p w:rsidR="001948B7" w:rsidRPr="001948B7" w:rsidRDefault="001948B7" w:rsidP="00CD2A9D">
      <w:pPr>
        <w:pStyle w:val="Bezmezer"/>
      </w:pPr>
      <w:r w:rsidRPr="001948B7">
        <w:t xml:space="preserve">            {</w:t>
      </w:r>
    </w:p>
    <w:p w:rsidR="001948B7" w:rsidRPr="001948B7" w:rsidRDefault="001948B7" w:rsidP="00CD2A9D">
      <w:pPr>
        <w:pStyle w:val="Bezmezer"/>
      </w:pPr>
      <w:r w:rsidRPr="001948B7">
        <w:t xml:space="preserve">                </w:t>
      </w:r>
      <w:proofErr w:type="spellStart"/>
      <w:r w:rsidRPr="001948B7">
        <w:t>Console.WriteLine</w:t>
      </w:r>
      <w:proofErr w:type="spellEnd"/>
      <w:r w:rsidRPr="001948B7">
        <w:t>("</w:t>
      </w:r>
      <w:proofErr w:type="spellStart"/>
      <w:r w:rsidRPr="001948B7">
        <w:t>Volani</w:t>
      </w:r>
      <w:proofErr w:type="spellEnd"/>
      <w:r w:rsidRPr="001948B7">
        <w:t xml:space="preserve">: {0}", </w:t>
      </w:r>
      <w:proofErr w:type="spellStart"/>
      <w:r w:rsidRPr="001948B7">
        <w:t>e.Message</w:t>
      </w:r>
      <w:proofErr w:type="spellEnd"/>
      <w:r w:rsidRPr="001948B7">
        <w:t>);</w:t>
      </w:r>
    </w:p>
    <w:p w:rsidR="001948B7" w:rsidRPr="001948B7" w:rsidRDefault="001948B7" w:rsidP="00CD2A9D">
      <w:pPr>
        <w:pStyle w:val="Bezmezer"/>
      </w:pPr>
      <w:r w:rsidRPr="001948B7">
        <w:t xml:space="preserve">            }</w:t>
      </w:r>
    </w:p>
    <w:p w:rsidR="001948B7" w:rsidRPr="001948B7" w:rsidRDefault="001948B7" w:rsidP="001948B7">
      <w:pPr>
        <w:rPr>
          <w:lang w:eastAsia="en-US"/>
        </w:rPr>
      </w:pPr>
      <w:r w:rsidRPr="001948B7">
        <w:rPr>
          <w:lang w:eastAsia="en-US"/>
        </w:rPr>
        <w:t>}</w:t>
      </w:r>
    </w:p>
    <w:sectPr w:rsidR="001948B7" w:rsidRPr="001948B7" w:rsidSect="00674A26">
      <w:footerReference w:type="default" r:id="rId9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FD" w:rsidRDefault="00967DFD">
      <w:r>
        <w:separator/>
      </w:r>
    </w:p>
  </w:endnote>
  <w:endnote w:type="continuationSeparator" w:id="0">
    <w:p w:rsidR="00967DFD" w:rsidRDefault="0096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BF" w:rsidRPr="0033055C" w:rsidRDefault="00967DFD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9C3CBB">
      <w:rPr>
        <w:noProof/>
      </w:rPr>
      <w:t>0</w:t>
    </w:r>
    <w:r w:rsidR="0066795D">
      <w:rPr>
        <w:noProof/>
      </w:rPr>
      <w:t>9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9809DF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FD" w:rsidRDefault="00967DFD">
      <w:r>
        <w:separator/>
      </w:r>
    </w:p>
  </w:footnote>
  <w:footnote w:type="continuationSeparator" w:id="0">
    <w:p w:rsidR="00967DFD" w:rsidRDefault="0096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0D6635"/>
    <w:rsid w:val="001948B7"/>
    <w:rsid w:val="00211936"/>
    <w:rsid w:val="002727D2"/>
    <w:rsid w:val="002A5B04"/>
    <w:rsid w:val="002C2EBF"/>
    <w:rsid w:val="002D55D8"/>
    <w:rsid w:val="002F4F3C"/>
    <w:rsid w:val="00311C86"/>
    <w:rsid w:val="0032308E"/>
    <w:rsid w:val="0033055C"/>
    <w:rsid w:val="00334E06"/>
    <w:rsid w:val="003A4893"/>
    <w:rsid w:val="003F40C8"/>
    <w:rsid w:val="004A4D8C"/>
    <w:rsid w:val="004C20BC"/>
    <w:rsid w:val="004C4093"/>
    <w:rsid w:val="004E3F4A"/>
    <w:rsid w:val="004E69E0"/>
    <w:rsid w:val="00534E80"/>
    <w:rsid w:val="00592EDB"/>
    <w:rsid w:val="005A7AD2"/>
    <w:rsid w:val="00625CFE"/>
    <w:rsid w:val="00662A4D"/>
    <w:rsid w:val="0066795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67DFD"/>
    <w:rsid w:val="009809DF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C5593"/>
    <w:rsid w:val="00CD2A9D"/>
    <w:rsid w:val="00CD5B89"/>
    <w:rsid w:val="00D26197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BE9FCF-5A04-480E-B0AA-F8F7FCA8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příloha_mat_ot.dot</Template>
  <TotalTime>91</TotalTime>
  <Pages>2</Pages>
  <Words>363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Mira   R</cp:lastModifiedBy>
  <cp:revision>11</cp:revision>
  <cp:lastPrinted>2013-05-10T06:28:00Z</cp:lastPrinted>
  <dcterms:created xsi:type="dcterms:W3CDTF">2017-05-15T05:52:00Z</dcterms:created>
  <dcterms:modified xsi:type="dcterms:W3CDTF">2018-04-28T06:18:00Z</dcterms:modified>
</cp:coreProperties>
</file>